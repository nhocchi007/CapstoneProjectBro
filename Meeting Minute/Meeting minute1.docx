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ACD" w:rsidRDefault="00E743DE">
      <w:pPr>
        <w:pStyle w:val="Title"/>
      </w:pPr>
      <w:sdt>
        <w:sdtPr>
          <w:id w:val="745540532"/>
          <w:placeholder>
            <w:docPart w:val="731818F6ACCC4F9F8C1944FB8E2BCE9F"/>
          </w:placeholder>
          <w15:appearance w15:val="hidden"/>
        </w:sdtPr>
        <w:sdtEndPr/>
        <w:sdtContent>
          <w:r w:rsidR="00BC3648">
            <w:t>Supervisor Meeting</w:t>
          </w:r>
        </w:sdtContent>
      </w:sdt>
      <w:r w:rsidR="00202464">
        <w:t xml:space="preserve"> </w:t>
      </w:r>
      <w:r w:rsidR="00BC3648">
        <w:t>1</w:t>
      </w:r>
      <w:r w:rsidR="00202464">
        <w:t>|MINUTES</w:t>
      </w:r>
    </w:p>
    <w:p w:rsidR="000F1ACD" w:rsidRDefault="00202464">
      <w:pPr>
        <w:pStyle w:val="Subtitle"/>
      </w:pPr>
      <w:r>
        <w:t xml:space="preserve">Meeting date | time </w:t>
      </w:r>
      <w:sdt>
        <w:sdtPr>
          <w:rPr>
            <w:rStyle w:val="SubtleEmphasis"/>
          </w:rPr>
          <w:id w:val="-471444906"/>
          <w:placeholder>
            <w:docPart w:val="CA28F5EE1DE34DE8B06878BD7C7D7332"/>
          </w:placeholder>
          <w:date w:fullDate="2016-11-05T15:0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BC3648">
            <w:rPr>
              <w:rStyle w:val="SubtleEmphasis"/>
            </w:rPr>
            <w:t>11/5/2016 3:00 PM</w:t>
          </w:r>
        </w:sdtContent>
      </w:sdt>
      <w:r>
        <w:t xml:space="preserve"> | Meeting location </w:t>
      </w:r>
      <w:sdt>
        <w:sdtPr>
          <w:rPr>
            <w:rStyle w:val="SubtleEmphasis"/>
          </w:rPr>
          <w:id w:val="465398058"/>
          <w:placeholder>
            <w:docPart w:val="2E24D16485D9463391AB282261DC4B0D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BC3648">
            <w:rPr>
              <w:rStyle w:val="SubtleEmphasis"/>
            </w:rPr>
            <w:t>Room 401, Innovation Building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5400"/>
        <w:gridCol w:w="5400"/>
      </w:tblGrid>
      <w:tr w:rsidR="000F1ACD">
        <w:tc>
          <w:tcPr>
            <w:tcW w:w="5400" w:type="dxa"/>
          </w:tcPr>
          <w:tbl>
            <w:tblPr>
              <w:tblW w:w="5390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407"/>
              <w:gridCol w:w="2983"/>
            </w:tblGrid>
            <w:tr w:rsidR="000F1ACD" w:rsidTr="00BC3648">
              <w:tc>
                <w:tcPr>
                  <w:tcW w:w="2407" w:type="dxa"/>
                  <w:tcBorders>
                    <w:left w:val="nil"/>
                  </w:tcBorders>
                </w:tcPr>
                <w:p w:rsidR="000F1ACD" w:rsidRDefault="00202464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C626B97D666C441A988A516BAA7A13B3"/>
                  </w:placeholder>
                  <w15:appearance w15:val="hidden"/>
                </w:sdtPr>
                <w:sdtEndPr/>
                <w:sdtContent>
                  <w:tc>
                    <w:tcPr>
                      <w:tcW w:w="2983" w:type="dxa"/>
                      <w:tcBorders>
                        <w:right w:val="single" w:sz="8" w:space="0" w:color="F07F09" w:themeColor="accent1"/>
                      </w:tcBorders>
                    </w:tcPr>
                    <w:p w:rsidR="000F1ACD" w:rsidRDefault="00BC3648" w:rsidP="00BC3648">
                      <w:pPr>
                        <w:spacing w:after="0"/>
                      </w:pPr>
                      <w:r>
                        <w:t>Nguyễn Đức Lợi (Supervisor)</w:t>
                      </w:r>
                    </w:p>
                  </w:tc>
                </w:sdtContent>
              </w:sdt>
            </w:tr>
            <w:tr w:rsidR="000F1ACD" w:rsidTr="00BC3648">
              <w:tc>
                <w:tcPr>
                  <w:tcW w:w="2407" w:type="dxa"/>
                  <w:tcBorders>
                    <w:left w:val="nil"/>
                  </w:tcBorders>
                </w:tcPr>
                <w:p w:rsidR="000F1ACD" w:rsidRDefault="00202464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 w:themeColor="accent1"/>
                  </w:tcBorders>
                </w:tcPr>
                <w:p w:rsidR="000F1ACD" w:rsidRDefault="00BC3648" w:rsidP="00B14DE5">
                  <w:pPr>
                    <w:spacing w:after="0"/>
                    <w:ind w:left="0"/>
                  </w:pPr>
                  <w:r>
                    <w:t xml:space="preserve"> </w:t>
                  </w:r>
                  <w:r w:rsidR="00B14DE5">
                    <w:t>Kick off meeting to Capstone</w:t>
                  </w:r>
                  <w:r>
                    <w:t xml:space="preserve"> Project</w:t>
                  </w:r>
                </w:p>
              </w:tc>
            </w:tr>
            <w:tr w:rsidR="000F1ACD" w:rsidTr="00BC3648">
              <w:tc>
                <w:tcPr>
                  <w:tcW w:w="2407" w:type="dxa"/>
                  <w:tcBorders>
                    <w:left w:val="nil"/>
                  </w:tcBorders>
                </w:tcPr>
                <w:p w:rsidR="000F1ACD" w:rsidRDefault="00202464">
                  <w:pPr>
                    <w:pStyle w:val="Heading3"/>
                    <w:spacing w:after="0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C626B97D666C441A988A516BAA7A13B3"/>
                  </w:placeholder>
                  <w15:appearance w15:val="hidden"/>
                </w:sdtPr>
                <w:sdtEndPr/>
                <w:sdtContent>
                  <w:tc>
                    <w:tcPr>
                      <w:tcW w:w="2983" w:type="dxa"/>
                      <w:tcBorders>
                        <w:right w:val="single" w:sz="8" w:space="0" w:color="F07F09" w:themeColor="accent1"/>
                      </w:tcBorders>
                    </w:tcPr>
                    <w:p w:rsidR="000F1ACD" w:rsidRDefault="00BC3648" w:rsidP="00BC3648">
                      <w:pPr>
                        <w:spacing w:after="0"/>
                      </w:pPr>
                      <w:r>
                        <w:t>Võ Trần Chí</w:t>
                      </w:r>
                    </w:p>
                  </w:tc>
                </w:sdtContent>
              </w:sdt>
            </w:tr>
            <w:tr w:rsidR="000F1ACD" w:rsidTr="00BC3648">
              <w:tc>
                <w:tcPr>
                  <w:tcW w:w="2407" w:type="dxa"/>
                  <w:tcBorders>
                    <w:left w:val="nil"/>
                  </w:tcBorders>
                </w:tcPr>
                <w:p w:rsidR="000F1ACD" w:rsidRDefault="00202464">
                  <w:pPr>
                    <w:pStyle w:val="Heading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 w:themeColor="accent1"/>
                  </w:tcBorders>
                </w:tcPr>
                <w:sdt>
                  <w:sdtPr>
                    <w:id w:val="-90628238"/>
                    <w:placeholder>
                      <w:docPart w:val="C626B97D666C441A988A516BAA7A13B3"/>
                    </w:placeholder>
                    <w15:appearance w15:val="hidden"/>
                  </w:sdtPr>
                  <w:sdtEndPr/>
                  <w:sdtContent>
                    <w:p w:rsidR="000F1ACD" w:rsidRDefault="00230C2B" w:rsidP="00230C2B">
                      <w:pPr>
                        <w:spacing w:after="0"/>
                      </w:pPr>
                      <w:r>
                        <w:t>Đặng Trần Bảo Trân</w:t>
                      </w:r>
                    </w:p>
                    <w:bookmarkStart w:id="0" w:name="_GoBack" w:displacedByCustomXml="next"/>
                    <w:bookmarkEnd w:id="0" w:displacedByCustomXml="next"/>
                  </w:sdtContent>
                </w:sdt>
              </w:tc>
            </w:tr>
          </w:tbl>
          <w:p w:rsidR="000F1ACD" w:rsidRDefault="000F1ACD">
            <w:pPr>
              <w:spacing w:after="0"/>
            </w:pPr>
          </w:p>
        </w:tc>
        <w:tc>
          <w:tcPr>
            <w:tcW w:w="5400" w:type="dxa"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5400"/>
            </w:tblGrid>
            <w:tr w:rsidR="000F1ACD">
              <w:tc>
                <w:tcPr>
                  <w:tcW w:w="5361" w:type="dxa"/>
                </w:tcPr>
                <w:p w:rsidR="000F1ACD" w:rsidRDefault="00BC3648">
                  <w:pPr>
                    <w:spacing w:after="0"/>
                  </w:pPr>
                  <w:r>
                    <w:t>Nguyễn Đức Lợi(Supervisor)</w:t>
                  </w:r>
                </w:p>
                <w:p w:rsidR="000F1ACD" w:rsidRDefault="00E743DE" w:rsidP="00BC3648">
                  <w:pPr>
                    <w:spacing w:after="0"/>
                  </w:pPr>
                  <w:sdt>
                    <w:sdtPr>
                      <w:id w:val="1493522722"/>
                      <w:placeholder>
                        <w:docPart w:val="5532B2FF0FAE477A85E70231B7BF21CC"/>
                      </w:placeholder>
                      <w15:appearance w15:val="hidden"/>
                    </w:sdtPr>
                    <w:sdtEndPr/>
                    <w:sdtContent>
                      <w:r w:rsidR="00BC3648">
                        <w:t>Võ Trần Chí</w:t>
                      </w:r>
                    </w:sdtContent>
                  </w:sdt>
                </w:p>
              </w:tc>
            </w:tr>
          </w:tbl>
          <w:p w:rsidR="000F1ACD" w:rsidRDefault="00BC3648">
            <w:pPr>
              <w:spacing w:after="0"/>
            </w:pPr>
            <w:r>
              <w:t>Đặng Trần Bảo Trân</w:t>
            </w:r>
          </w:p>
          <w:p w:rsidR="00BC3648" w:rsidRDefault="00BC3648">
            <w:pPr>
              <w:spacing w:after="0"/>
            </w:pPr>
            <w:r>
              <w:t>Ngô Tấn Khôi</w:t>
            </w:r>
          </w:p>
        </w:tc>
      </w:tr>
    </w:tbl>
    <w:p w:rsidR="000F1ACD" w:rsidRDefault="00202464">
      <w:pPr>
        <w:pStyle w:val="Heading1"/>
      </w:pPr>
      <w:r>
        <w:t>Agenda topics</w:t>
      </w:r>
    </w:p>
    <w:p w:rsidR="000F1ACD" w:rsidRDefault="00202464" w:rsidP="003A0248">
      <w:pPr>
        <w:pStyle w:val="Subtitle"/>
      </w:pPr>
      <w:r>
        <w:t xml:space="preserve">Time allotted | </w:t>
      </w:r>
      <w:sdt>
        <w:sdtPr>
          <w:rPr>
            <w:rStyle w:val="SubtleEmphasis"/>
          </w:rPr>
          <w:id w:val="252406536"/>
          <w:placeholder>
            <w:docPart w:val="0B42E748ACE04229B88635A8D3578D52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BC3648">
            <w:rPr>
              <w:rStyle w:val="SubtleEmphasis"/>
            </w:rPr>
            <w:t>45 minute</w:t>
          </w:r>
        </w:sdtContent>
      </w:sdt>
      <w:r>
        <w:t xml:space="preserve"> | Agenda topic </w:t>
      </w:r>
      <w:sdt>
        <w:sdtPr>
          <w:rPr>
            <w:rStyle w:val="SubtleEmphasis"/>
          </w:rPr>
          <w:id w:val="-1834833282"/>
          <w:placeholder>
            <w:docPart w:val="C54E0A7B76A84C2DB9604874A0C649EB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B14DE5">
            <w:rPr>
              <w:rStyle w:val="SubtleEmphasis"/>
            </w:rPr>
            <w:t>Introduction to Capstone Project</w:t>
          </w:r>
        </w:sdtContent>
      </w:sdt>
      <w:r>
        <w:t xml:space="preserve"> | Presenter </w:t>
      </w:r>
      <w:sdt>
        <w:sdtPr>
          <w:rPr>
            <w:rStyle w:val="SubtleEmphasis"/>
          </w:rPr>
          <w:id w:val="1143621387"/>
          <w:placeholder>
            <w:docPart w:val="367166FED555491E887A827A8C0C7484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B14DE5">
            <w:rPr>
              <w:rStyle w:val="SubtleEmphasis"/>
            </w:rPr>
            <w:t>Võ Trần Chí</w:t>
          </w:r>
        </w:sdtContent>
      </w:sdt>
    </w:p>
    <w:tbl>
      <w:tblPr>
        <w:tblW w:w="395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ction items 1"/>
      </w:tblPr>
      <w:tblGrid>
        <w:gridCol w:w="6299"/>
        <w:gridCol w:w="2250"/>
      </w:tblGrid>
      <w:tr w:rsidR="00BC3648" w:rsidTr="00BC3648">
        <w:trPr>
          <w:tblHeader/>
        </w:trPr>
        <w:tc>
          <w:tcPr>
            <w:tcW w:w="6300" w:type="dxa"/>
          </w:tcPr>
          <w:p w:rsidR="00BC3648" w:rsidRDefault="00BC3648">
            <w:pPr>
              <w:pStyle w:val="Heading2"/>
              <w:spacing w:after="0"/>
            </w:pPr>
            <w:r>
              <w:t>Action items</w:t>
            </w:r>
          </w:p>
        </w:tc>
        <w:tc>
          <w:tcPr>
            <w:tcW w:w="2250" w:type="dxa"/>
          </w:tcPr>
          <w:p w:rsidR="00BC3648" w:rsidRDefault="00BC3648">
            <w:pPr>
              <w:pStyle w:val="Heading2"/>
              <w:spacing w:after="0"/>
            </w:pPr>
            <w:r>
              <w:t>Person responsible</w:t>
            </w:r>
          </w:p>
        </w:tc>
      </w:tr>
      <w:tr w:rsidR="00BC3648" w:rsidTr="00BC3648">
        <w:sdt>
          <w:sdtPr>
            <w:id w:val="-2051980392"/>
            <w:placeholder>
              <w:docPart w:val="A7ED609018264E90BE6E9AACEDD50D97"/>
            </w:placeholder>
            <w15:appearance w15:val="hidden"/>
          </w:sdtPr>
          <w:sdtEndPr/>
          <w:sdtContent>
            <w:tc>
              <w:tcPr>
                <w:tcW w:w="6300" w:type="dxa"/>
              </w:tcPr>
              <w:p w:rsidR="00BC3648" w:rsidRDefault="00A51BDF" w:rsidP="00A51BDF">
                <w:pPr>
                  <w:spacing w:after="0"/>
                </w:pPr>
                <w:r>
                  <w:t>Capstone Project Goal</w:t>
                </w:r>
              </w:p>
            </w:tc>
          </w:sdtContent>
        </w:sdt>
        <w:sdt>
          <w:sdtPr>
            <w:id w:val="1861236787"/>
            <w:placeholder>
              <w:docPart w:val="BDDA5679291F43A99EF3ADEDCADAC274"/>
            </w:placeholder>
            <w15:appearance w15:val="hidden"/>
          </w:sdtPr>
          <w:sdtEndPr/>
          <w:sdtContent>
            <w:tc>
              <w:tcPr>
                <w:tcW w:w="2250" w:type="dxa"/>
              </w:tcPr>
              <w:p w:rsidR="00BC3648" w:rsidRDefault="00A51BDF" w:rsidP="00A51BDF">
                <w:pPr>
                  <w:spacing w:after="0"/>
                </w:pPr>
                <w:r>
                  <w:t>Võ Trần Chí</w:t>
                </w:r>
              </w:p>
            </w:tc>
          </w:sdtContent>
        </w:sdt>
      </w:tr>
      <w:tr w:rsidR="00BC3648" w:rsidTr="00BC3648">
        <w:tc>
          <w:tcPr>
            <w:tcW w:w="6300" w:type="dxa"/>
          </w:tcPr>
          <w:p w:rsidR="00BC3648" w:rsidRDefault="00A51BDF" w:rsidP="00A51BDF">
            <w:pPr>
              <w:spacing w:after="0"/>
              <w:ind w:left="0"/>
            </w:pPr>
            <w:r>
              <w:t xml:space="preserve"> Agreement between team member while working together</w:t>
            </w:r>
          </w:p>
        </w:tc>
        <w:sdt>
          <w:sdtPr>
            <w:id w:val="2122103617"/>
            <w:placeholder>
              <w:docPart w:val="BDDA5679291F43A99EF3ADEDCADAC274"/>
            </w:placeholder>
            <w15:appearance w15:val="hidden"/>
          </w:sdtPr>
          <w:sdtEndPr/>
          <w:sdtContent>
            <w:sdt>
              <w:sdtPr>
                <w:id w:val="-335918594"/>
                <w:placeholder>
                  <w:docPart w:val="9475F75BE111416CA62D6714934CEC19"/>
                </w:placeholder>
                <w15:appearance w15:val="hidden"/>
              </w:sdtPr>
              <w:sdtEndPr/>
              <w:sdtContent>
                <w:tc>
                  <w:tcPr>
                    <w:tcW w:w="2250" w:type="dxa"/>
                  </w:tcPr>
                  <w:p w:rsidR="00BC3648" w:rsidRDefault="00A51BDF">
                    <w:pPr>
                      <w:spacing w:after="0"/>
                    </w:pPr>
                    <w:r>
                      <w:t>Võ Trần Chí</w:t>
                    </w:r>
                  </w:p>
                </w:tc>
              </w:sdtContent>
            </w:sdt>
          </w:sdtContent>
        </w:sdt>
      </w:tr>
      <w:tr w:rsidR="00A51BDF" w:rsidTr="00BC3648">
        <w:tc>
          <w:tcPr>
            <w:tcW w:w="6300" w:type="dxa"/>
          </w:tcPr>
          <w:p w:rsidR="00A51BDF" w:rsidRDefault="00A51BDF" w:rsidP="00A51BDF">
            <w:pPr>
              <w:spacing w:after="0"/>
              <w:ind w:left="0"/>
            </w:pPr>
            <w:r>
              <w:t xml:space="preserve"> Describe Capstone Project Overview</w:t>
            </w:r>
          </w:p>
        </w:tc>
        <w:sdt>
          <w:sdtPr>
            <w:id w:val="1587183230"/>
            <w:placeholder>
              <w:docPart w:val="01009381F5F44164956D11410ACE17B0"/>
            </w:placeholder>
            <w15:appearance w15:val="hidden"/>
          </w:sdtPr>
          <w:sdtEndPr/>
          <w:sdtContent>
            <w:tc>
              <w:tcPr>
                <w:tcW w:w="2250" w:type="dxa"/>
              </w:tcPr>
              <w:p w:rsidR="00A51BDF" w:rsidRDefault="00A51BDF">
                <w:pPr>
                  <w:spacing w:after="0"/>
                </w:pPr>
                <w:r>
                  <w:t>Võ Trần Chí</w:t>
                </w:r>
              </w:p>
            </w:tc>
          </w:sdtContent>
        </w:sdt>
      </w:tr>
    </w:tbl>
    <w:p w:rsidR="002D42E7" w:rsidRDefault="002D42E7">
      <w:pPr>
        <w:rPr>
          <w:b/>
        </w:rPr>
      </w:pPr>
    </w:p>
    <w:p w:rsidR="000F1ACD" w:rsidRDefault="00202464">
      <w:r w:rsidRPr="00A51BDF">
        <w:rPr>
          <w:b/>
        </w:rPr>
        <w:t>Discussion</w:t>
      </w:r>
      <w:r w:rsidR="00A51BDF">
        <w:t>:</w:t>
      </w:r>
      <w:r>
        <w:t xml:space="preserve"> </w:t>
      </w:r>
      <w:sdt>
        <w:sdtPr>
          <w:id w:val="-1280257872"/>
          <w:placeholder>
            <w:docPart w:val="2139F0CEF22640ECA60939077F883D7B"/>
          </w:placeholder>
          <w15:appearance w15:val="hidden"/>
        </w:sdtPr>
        <w:sdtEndPr/>
        <w:sdtContent>
          <w:r w:rsidR="00A51BDF">
            <w:t>None</w:t>
          </w:r>
        </w:sdtContent>
      </w:sdt>
    </w:p>
    <w:p w:rsidR="00A51BDF" w:rsidRDefault="00A51BDF">
      <w:r w:rsidRPr="00A51BDF">
        <w:rPr>
          <w:b/>
        </w:rPr>
        <w:t>Conclusion</w:t>
      </w:r>
      <w:r>
        <w:t>:</w:t>
      </w:r>
    </w:p>
    <w:p w:rsidR="00A51BDF" w:rsidRDefault="00E743DE" w:rsidP="00A51BDF">
      <w:pPr>
        <w:pStyle w:val="ListParagraph"/>
        <w:numPr>
          <w:ilvl w:val="0"/>
          <w:numId w:val="11"/>
        </w:numPr>
      </w:pPr>
      <w:sdt>
        <w:sdtPr>
          <w:id w:val="1406334029"/>
          <w:placeholder>
            <w:docPart w:val="8431801DCE674B019A26667C152112A3"/>
          </w:placeholder>
          <w15:appearance w15:val="hidden"/>
        </w:sdtPr>
        <w:sdtEndPr/>
        <w:sdtContent>
          <w:r w:rsidR="00A51BDF">
            <w:t>Agreement approved</w:t>
          </w:r>
        </w:sdtContent>
      </w:sdt>
      <w:r w:rsidR="00A51BDF">
        <w:t>.</w:t>
      </w:r>
    </w:p>
    <w:p w:rsidR="00A51BDF" w:rsidRDefault="00A51BDF" w:rsidP="00A51BDF">
      <w:pPr>
        <w:pStyle w:val="ListParagraph"/>
        <w:numPr>
          <w:ilvl w:val="0"/>
          <w:numId w:val="11"/>
        </w:numPr>
      </w:pPr>
      <w:r>
        <w:t>Project Overview approved.</w:t>
      </w:r>
    </w:p>
    <w:p w:rsidR="000F1ACD" w:rsidRDefault="00202464">
      <w:r w:rsidRPr="00A51BDF">
        <w:rPr>
          <w:b/>
        </w:rPr>
        <w:t>Observers</w:t>
      </w:r>
      <w:r w:rsidR="00A51BDF">
        <w:t>:</w:t>
      </w:r>
      <w:r>
        <w:t xml:space="preserve"> </w:t>
      </w:r>
      <w:sdt>
        <w:sdtPr>
          <w:id w:val="-1956164916"/>
          <w:placeholder>
            <w:docPart w:val="C626B97D666C441A988A516BAA7A13B3"/>
          </w:placeholder>
          <w15:appearance w15:val="hidden"/>
        </w:sdtPr>
        <w:sdtEndPr/>
        <w:sdtContent>
          <w:r w:rsidR="00A51BDF">
            <w:t>Nguyễn Đức Lợi (Supervisor)</w:t>
          </w:r>
        </w:sdtContent>
      </w:sdt>
    </w:p>
    <w:p w:rsidR="000F1ACD" w:rsidRDefault="00202464">
      <w:r w:rsidRPr="00A51BDF">
        <w:rPr>
          <w:b/>
        </w:rPr>
        <w:t>Special notes</w:t>
      </w:r>
      <w:r w:rsidR="00A51BDF">
        <w:t>:</w:t>
      </w:r>
      <w:r>
        <w:t xml:space="preserve"> </w:t>
      </w:r>
      <w:sdt>
        <w:sdtPr>
          <w:id w:val="1654802240"/>
          <w:placeholder>
            <w:docPart w:val="6753835A336D4C4A96570457128E0878"/>
          </w:placeholder>
          <w15:appearance w15:val="hidden"/>
        </w:sdtPr>
        <w:sdtEndPr/>
        <w:sdtContent>
          <w:r w:rsidR="00A51BDF">
            <w:t xml:space="preserve">On the next meeting, supervisor </w:t>
          </w:r>
        </w:sdtContent>
      </w:sdt>
      <w:r w:rsidR="00A51BDF">
        <w:t>Nguyễn Đức Lợi request:</w:t>
      </w:r>
    </w:p>
    <w:p w:rsidR="00A51BDF" w:rsidRDefault="00A51BDF" w:rsidP="00FE7A6D">
      <w:pPr>
        <w:pStyle w:val="ListParagraph"/>
        <w:numPr>
          <w:ilvl w:val="0"/>
          <w:numId w:val="12"/>
        </w:numPr>
      </w:pPr>
      <w:r>
        <w:t>Report 1.</w:t>
      </w:r>
    </w:p>
    <w:p w:rsidR="00A51BDF" w:rsidRDefault="00A51BDF" w:rsidP="00FE7A6D">
      <w:pPr>
        <w:pStyle w:val="ListParagraph"/>
        <w:numPr>
          <w:ilvl w:val="0"/>
          <w:numId w:val="12"/>
        </w:numPr>
      </w:pPr>
      <w:r>
        <w:t xml:space="preserve">Work division </w:t>
      </w:r>
      <w:r w:rsidR="00FE7A6D">
        <w:t>and team member responsibility.</w:t>
      </w:r>
    </w:p>
    <w:sectPr w:rsidR="00A51BDF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3DE" w:rsidRDefault="00E743DE">
      <w:r>
        <w:separator/>
      </w:r>
    </w:p>
    <w:p w:rsidR="00E743DE" w:rsidRDefault="00E743DE"/>
    <w:p w:rsidR="00E743DE" w:rsidRDefault="00E743DE"/>
  </w:endnote>
  <w:endnote w:type="continuationSeparator" w:id="0">
    <w:p w:rsidR="00E743DE" w:rsidRDefault="00E743DE">
      <w:r>
        <w:continuationSeparator/>
      </w:r>
    </w:p>
    <w:p w:rsidR="00E743DE" w:rsidRDefault="00E743DE"/>
    <w:p w:rsidR="00E743DE" w:rsidRDefault="00E743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ACD" w:rsidRDefault="0020246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C364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3DE" w:rsidRDefault="00E743DE">
      <w:r>
        <w:separator/>
      </w:r>
    </w:p>
    <w:p w:rsidR="00E743DE" w:rsidRDefault="00E743DE"/>
    <w:p w:rsidR="00E743DE" w:rsidRDefault="00E743DE"/>
  </w:footnote>
  <w:footnote w:type="continuationSeparator" w:id="0">
    <w:p w:rsidR="00E743DE" w:rsidRDefault="00E743DE">
      <w:r>
        <w:continuationSeparator/>
      </w:r>
    </w:p>
    <w:p w:rsidR="00E743DE" w:rsidRDefault="00E743DE"/>
    <w:p w:rsidR="00E743DE" w:rsidRDefault="00E743D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4625F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8CC1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2A0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32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65A0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C0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9E59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92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6CC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E3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6A05FE3"/>
    <w:multiLevelType w:val="hybridMultilevel"/>
    <w:tmpl w:val="C7CA302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7C6F08D8"/>
    <w:multiLevelType w:val="hybridMultilevel"/>
    <w:tmpl w:val="FB5A719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BC6"/>
    <w:rsid w:val="000F1ACD"/>
    <w:rsid w:val="00202464"/>
    <w:rsid w:val="00230C2B"/>
    <w:rsid w:val="002D42E7"/>
    <w:rsid w:val="003A0248"/>
    <w:rsid w:val="00860BC6"/>
    <w:rsid w:val="0092384A"/>
    <w:rsid w:val="00A51BDF"/>
    <w:rsid w:val="00B14DE5"/>
    <w:rsid w:val="00BC3648"/>
    <w:rsid w:val="00E743DE"/>
    <w:rsid w:val="00FE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5D8A4D-6347-441A-AB62-B25705AC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0" w:unhideWhenUsed="1" w:qFormat="1"/>
    <w:lsdException w:name="Intense Emphasis" w:semiHidden="1" w:uiPriority="0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</w:rPr>
  </w:style>
  <w:style w:type="paragraph" w:styleId="Heading2">
    <w:name w:val="heading 2"/>
    <w:basedOn w:val="Normal"/>
    <w:next w:val="Normal"/>
    <w:unhideWhenUsed/>
    <w:qFormat/>
    <w:pPr>
      <w:pBdr>
        <w:bottom w:val="single" w:sz="12" w:space="1" w:color="1B587C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B35E0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1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1"/>
    <w:rPr>
      <w:sz w:val="21"/>
      <w:szCs w:val="21"/>
    </w:rPr>
  </w:style>
  <w:style w:type="paragraph" w:styleId="Title">
    <w:name w:val="Title"/>
    <w:basedOn w:val="Normal"/>
    <w:next w:val="Normal"/>
    <w:qFormat/>
    <w:pPr>
      <w:ind w:left="0"/>
    </w:pPr>
    <w:rPr>
      <w:rFonts w:asciiTheme="majorHAnsi" w:eastAsiaTheme="majorEastAsia" w:hAnsiTheme="majorHAnsi" w:cstheme="majorBidi"/>
      <w:color w:val="9F2936" w:themeColor="accent2"/>
      <w:sz w:val="50"/>
      <w:szCs w:val="50"/>
    </w:rPr>
  </w:style>
  <w:style w:type="paragraph" w:styleId="Subtitle">
    <w:name w:val="Subtitle"/>
    <w:basedOn w:val="Normal"/>
    <w:next w:val="Normal"/>
    <w:unhideWhenUsed/>
    <w:qFormat/>
    <w:pPr>
      <w:keepNext/>
      <w:keepLines/>
      <w:numPr>
        <w:ilvl w:val="1"/>
      </w:numPr>
      <w:pBdr>
        <w:top w:val="single" w:sz="4" w:space="1" w:color="1B587C" w:themeColor="accent3"/>
      </w:pBdr>
      <w:spacing w:before="360" w:after="160"/>
      <w:ind w:left="72"/>
    </w:pPr>
    <w:rPr>
      <w:rFonts w:asciiTheme="majorHAnsi" w:eastAsiaTheme="majorEastAsia" w:hAnsiTheme="majorHAnsi" w:cstheme="majorBidi"/>
      <w:color w:val="9F2936" w:themeColor="accent2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B35E06" w:themeColor="accent1" w:themeShade="BF"/>
      <w:sz w:val="21"/>
      <w:szCs w:val="21"/>
    </w:rPr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  <w:szCs w:val="21"/>
    </w:rPr>
  </w:style>
  <w:style w:type="paragraph" w:styleId="ListParagraph">
    <w:name w:val="List Paragraph"/>
    <w:basedOn w:val="Normal"/>
    <w:uiPriority w:val="34"/>
    <w:unhideWhenUsed/>
    <w:qFormat/>
    <w:rsid w:val="00A51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ivt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31818F6ACCC4F9F8C1944FB8E2BC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990A3-23D1-4476-8E5E-7A98E77D3CEC}"/>
      </w:docPartPr>
      <w:docPartBody>
        <w:p w:rsidR="00242A67" w:rsidRDefault="00DA63C5">
          <w:pPr>
            <w:pStyle w:val="731818F6ACCC4F9F8C1944FB8E2BCE9F"/>
          </w:pPr>
          <w:r>
            <w:t>[Meeting Title]</w:t>
          </w:r>
        </w:p>
      </w:docPartBody>
    </w:docPart>
    <w:docPart>
      <w:docPartPr>
        <w:name w:val="CA28F5EE1DE34DE8B06878BD7C7D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E8848-B6DE-4B92-A9F6-729189B66746}"/>
      </w:docPartPr>
      <w:docPartBody>
        <w:p w:rsidR="00242A67" w:rsidRDefault="00DA63C5">
          <w:pPr>
            <w:pStyle w:val="CA28F5EE1DE34DE8B06878BD7C7D7332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2E24D16485D9463391AB282261DC4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33382-F170-4E3A-B250-693A53C0CD32}"/>
      </w:docPartPr>
      <w:docPartBody>
        <w:p w:rsidR="00242A67" w:rsidRDefault="00DA63C5">
          <w:pPr>
            <w:pStyle w:val="2E24D16485D9463391AB282261DC4B0D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C626B97D666C441A988A516BAA7A1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FA566-267C-47E2-87C4-A8ED2004C8CF}"/>
      </w:docPartPr>
      <w:docPartBody>
        <w:p w:rsidR="00242A67" w:rsidRDefault="00DA63C5">
          <w:pPr>
            <w:pStyle w:val="C626B97D666C441A988A516BAA7A13B3"/>
          </w:pPr>
          <w:r>
            <w:t>[Name]</w:t>
          </w:r>
        </w:p>
      </w:docPartBody>
    </w:docPart>
    <w:docPart>
      <w:docPartPr>
        <w:name w:val="5532B2FF0FAE477A85E70231B7BF2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1B15F-7116-405A-98B3-BC0093663F2D}"/>
      </w:docPartPr>
      <w:docPartBody>
        <w:p w:rsidR="00242A67" w:rsidRDefault="00DA63C5">
          <w:pPr>
            <w:pStyle w:val="5532B2FF0FAE477A85E70231B7BF21CC"/>
          </w:pPr>
          <w:r>
            <w:t>[Attendees]</w:t>
          </w:r>
        </w:p>
      </w:docPartBody>
    </w:docPart>
    <w:docPart>
      <w:docPartPr>
        <w:name w:val="0B42E748ACE04229B88635A8D3578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4A691-0497-4D58-BB35-BDFFB915A33A}"/>
      </w:docPartPr>
      <w:docPartBody>
        <w:p w:rsidR="00242A67" w:rsidRDefault="00DA63C5">
          <w:pPr>
            <w:pStyle w:val="0B42E748ACE04229B88635A8D3578D5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C54E0A7B76A84C2DB9604874A0C64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F74A2-16A2-48A2-924B-C82736CBC02C}"/>
      </w:docPartPr>
      <w:docPartBody>
        <w:p w:rsidR="00242A67" w:rsidRDefault="00DA63C5">
          <w:pPr>
            <w:pStyle w:val="C54E0A7B76A84C2DB9604874A0C649EB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367166FED555491E887A827A8C0C7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AE99F-6902-4FDB-A244-B00EF4347427}"/>
      </w:docPartPr>
      <w:docPartBody>
        <w:p w:rsidR="00242A67" w:rsidRDefault="00DA63C5">
          <w:pPr>
            <w:pStyle w:val="367166FED555491E887A827A8C0C7484"/>
          </w:pPr>
          <w:r>
            <w:rPr>
              <w:rStyle w:val="SubtleEmphasis"/>
            </w:rPr>
            <w:t>[Name]</w:t>
          </w:r>
        </w:p>
      </w:docPartBody>
    </w:docPart>
    <w:docPart>
      <w:docPartPr>
        <w:name w:val="2139F0CEF22640ECA60939077F883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ED6D0-471D-4874-8553-73EF602F0885}"/>
      </w:docPartPr>
      <w:docPartBody>
        <w:p w:rsidR="00242A67" w:rsidRDefault="00DA63C5">
          <w:pPr>
            <w:pStyle w:val="2139F0CEF22640ECA60939077F883D7B"/>
          </w:pPr>
          <w:r>
            <w:t>[Conversation]</w:t>
          </w:r>
        </w:p>
      </w:docPartBody>
    </w:docPart>
    <w:docPart>
      <w:docPartPr>
        <w:name w:val="6753835A336D4C4A96570457128E0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AC28A-C4C6-4762-849F-8F0C18310CD0}"/>
      </w:docPartPr>
      <w:docPartBody>
        <w:p w:rsidR="00242A67" w:rsidRDefault="00DA63C5">
          <w:pPr>
            <w:pStyle w:val="6753835A336D4C4A96570457128E0878"/>
          </w:pPr>
          <w:r>
            <w:t>[Type additional notes here]</w:t>
          </w:r>
        </w:p>
      </w:docPartBody>
    </w:docPart>
    <w:docPart>
      <w:docPartPr>
        <w:name w:val="A7ED609018264E90BE6E9AACEDD50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6912C-9C3F-4D3B-B749-847AEBAE96A4}"/>
      </w:docPartPr>
      <w:docPartBody>
        <w:p w:rsidR="00242A67" w:rsidRDefault="00A07256" w:rsidP="00A07256">
          <w:pPr>
            <w:pStyle w:val="A7ED609018264E90BE6E9AACEDD50D97"/>
          </w:pPr>
          <w:r>
            <w:t>[Topic]</w:t>
          </w:r>
        </w:p>
      </w:docPartBody>
    </w:docPart>
    <w:docPart>
      <w:docPartPr>
        <w:name w:val="BDDA5679291F43A99EF3ADEDCADAC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B79D6-8970-4C14-8E6B-EA7B306DE283}"/>
      </w:docPartPr>
      <w:docPartBody>
        <w:p w:rsidR="00242A67" w:rsidRDefault="00A07256" w:rsidP="00A07256">
          <w:pPr>
            <w:pStyle w:val="BDDA5679291F43A99EF3ADEDCADAC274"/>
          </w:pPr>
          <w:r>
            <w:t>[Presenter]</w:t>
          </w:r>
        </w:p>
      </w:docPartBody>
    </w:docPart>
    <w:docPart>
      <w:docPartPr>
        <w:name w:val="9475F75BE111416CA62D6714934CE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3B6A6-404F-4B0E-807D-23340A6E87DE}"/>
      </w:docPartPr>
      <w:docPartBody>
        <w:p w:rsidR="00242A67" w:rsidRDefault="00A07256" w:rsidP="00A07256">
          <w:pPr>
            <w:pStyle w:val="9475F75BE111416CA62D6714934CEC19"/>
          </w:pPr>
          <w:r>
            <w:t>[Presenter]</w:t>
          </w:r>
        </w:p>
      </w:docPartBody>
    </w:docPart>
    <w:docPart>
      <w:docPartPr>
        <w:name w:val="01009381F5F44164956D11410ACE1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DD466-EB34-4F9C-87A9-1F320CD930C7}"/>
      </w:docPartPr>
      <w:docPartBody>
        <w:p w:rsidR="00242A67" w:rsidRDefault="00A07256" w:rsidP="00A07256">
          <w:pPr>
            <w:pStyle w:val="01009381F5F44164956D11410ACE17B0"/>
          </w:pPr>
          <w:r>
            <w:t>[Presenter]</w:t>
          </w:r>
        </w:p>
      </w:docPartBody>
    </w:docPart>
    <w:docPart>
      <w:docPartPr>
        <w:name w:val="8431801DCE674B019A26667C15211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3B5DA-ED7C-4E09-B3DF-EB6622E11A99}"/>
      </w:docPartPr>
      <w:docPartBody>
        <w:p w:rsidR="00242A67" w:rsidRDefault="00A07256" w:rsidP="00A07256">
          <w:pPr>
            <w:pStyle w:val="8431801DCE674B019A26667C152112A3"/>
          </w:pPr>
          <w:r>
            <w:t>[Closing]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56"/>
    <w:rsid w:val="00242A67"/>
    <w:rsid w:val="00A07256"/>
    <w:rsid w:val="00CE737F"/>
    <w:rsid w:val="00DA63C5"/>
    <w:rsid w:val="00EC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1818F6ACCC4F9F8C1944FB8E2BCE9F">
    <w:name w:val="731818F6ACCC4F9F8C1944FB8E2BCE9F"/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customStyle="1" w:styleId="CA28F5EE1DE34DE8B06878BD7C7D7332">
    <w:name w:val="CA28F5EE1DE34DE8B06878BD7C7D7332"/>
  </w:style>
  <w:style w:type="paragraph" w:customStyle="1" w:styleId="2E24D16485D9463391AB282261DC4B0D">
    <w:name w:val="2E24D16485D9463391AB282261DC4B0D"/>
  </w:style>
  <w:style w:type="paragraph" w:customStyle="1" w:styleId="C626B97D666C441A988A516BAA7A13B3">
    <w:name w:val="C626B97D666C441A988A516BAA7A13B3"/>
  </w:style>
  <w:style w:type="paragraph" w:customStyle="1" w:styleId="DD71ED1944274AEB947F5A65BDD79682">
    <w:name w:val="DD71ED1944274AEB947F5A65BDD79682"/>
  </w:style>
  <w:style w:type="paragraph" w:customStyle="1" w:styleId="5532B2FF0FAE477A85E70231B7BF21CC">
    <w:name w:val="5532B2FF0FAE477A85E70231B7BF21CC"/>
  </w:style>
  <w:style w:type="paragraph" w:customStyle="1" w:styleId="0B42E748ACE04229B88635A8D3578D52">
    <w:name w:val="0B42E748ACE04229B88635A8D3578D52"/>
  </w:style>
  <w:style w:type="paragraph" w:customStyle="1" w:styleId="C54E0A7B76A84C2DB9604874A0C649EB">
    <w:name w:val="C54E0A7B76A84C2DB9604874A0C649EB"/>
  </w:style>
  <w:style w:type="paragraph" w:customStyle="1" w:styleId="367166FED555491E887A827A8C0C7484">
    <w:name w:val="367166FED555491E887A827A8C0C7484"/>
  </w:style>
  <w:style w:type="paragraph" w:customStyle="1" w:styleId="2139F0CEF22640ECA60939077F883D7B">
    <w:name w:val="2139F0CEF22640ECA60939077F883D7B"/>
  </w:style>
  <w:style w:type="paragraph" w:customStyle="1" w:styleId="2A0E647FFCEB43EBAB9DEC9572236FB6">
    <w:name w:val="2A0E647FFCEB43EBAB9DEC9572236FB6"/>
  </w:style>
  <w:style w:type="paragraph" w:customStyle="1" w:styleId="FB804524D1764198B1A026AF376C9AEE">
    <w:name w:val="FB804524D1764198B1A026AF376C9AEE"/>
  </w:style>
  <w:style w:type="paragraph" w:customStyle="1" w:styleId="F2B8A43732174650B2BA52DC1CC1F646">
    <w:name w:val="F2B8A43732174650B2BA52DC1CC1F646"/>
  </w:style>
  <w:style w:type="paragraph" w:customStyle="1" w:styleId="74936A70DE89412EBF2E165701AE1558">
    <w:name w:val="74936A70DE89412EBF2E165701AE1558"/>
  </w:style>
  <w:style w:type="paragraph" w:customStyle="1" w:styleId="89D3DA5E900040AC9796904B45B5240C">
    <w:name w:val="89D3DA5E900040AC9796904B45B5240C"/>
  </w:style>
  <w:style w:type="paragraph" w:customStyle="1" w:styleId="6753835A336D4C4A96570457128E0878">
    <w:name w:val="6753835A336D4C4A96570457128E0878"/>
  </w:style>
  <w:style w:type="paragraph" w:customStyle="1" w:styleId="A7ED609018264E90BE6E9AACEDD50D97">
    <w:name w:val="A7ED609018264E90BE6E9AACEDD50D97"/>
    <w:rsid w:val="00A07256"/>
  </w:style>
  <w:style w:type="paragraph" w:customStyle="1" w:styleId="BDDA5679291F43A99EF3ADEDCADAC274">
    <w:name w:val="BDDA5679291F43A99EF3ADEDCADAC274"/>
    <w:rsid w:val="00A07256"/>
  </w:style>
  <w:style w:type="paragraph" w:customStyle="1" w:styleId="9475F75BE111416CA62D6714934CEC19">
    <w:name w:val="9475F75BE111416CA62D6714934CEC19"/>
    <w:rsid w:val="00A07256"/>
  </w:style>
  <w:style w:type="paragraph" w:customStyle="1" w:styleId="01009381F5F44164956D11410ACE17B0">
    <w:name w:val="01009381F5F44164956D11410ACE17B0"/>
    <w:rsid w:val="00A07256"/>
  </w:style>
  <w:style w:type="paragraph" w:customStyle="1" w:styleId="8431801DCE674B019A26667C152112A3">
    <w:name w:val="8431801DCE674B019A26667C152112A3"/>
    <w:rsid w:val="00A072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D487A86-92B5-4F24-9108-BC1A1998D6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44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chivt</dc:creator>
  <cp:keywords/>
  <cp:lastModifiedBy>chi vo tran</cp:lastModifiedBy>
  <cp:revision>6</cp:revision>
  <dcterms:created xsi:type="dcterms:W3CDTF">2016-05-16T06:44:00Z</dcterms:created>
  <dcterms:modified xsi:type="dcterms:W3CDTF">2016-05-16T09:07:00Z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TC034630809991</vt:lpwstr>
  </property>
</Properties>
</file>