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CD" w:rsidRDefault="00F213B6">
      <w:pPr>
        <w:pStyle w:val="Title"/>
      </w:pPr>
      <w:sdt>
        <w:sdtPr>
          <w:id w:val="745540532"/>
          <w:placeholder>
            <w:docPart w:val="731818F6ACCC4F9F8C1944FB8E2BCE9F"/>
          </w:placeholder>
          <w15:appearance w15:val="hidden"/>
        </w:sdtPr>
        <w:sdtEndPr/>
        <w:sdtContent>
          <w:r w:rsidR="00BC3648">
            <w:t>Supervisor Meeting</w:t>
          </w:r>
        </w:sdtContent>
      </w:sdt>
      <w:r w:rsidR="00AE46ED">
        <w:t xml:space="preserve"> </w:t>
      </w:r>
      <w:r w:rsidR="003047CB">
        <w:t>5</w:t>
      </w:r>
      <w:r w:rsidR="00AE46ED">
        <w:t>|MINUTES</w:t>
      </w:r>
    </w:p>
    <w:p w:rsidR="000F1ACD" w:rsidRDefault="00AE46ED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CA28F5EE1DE34DE8B06878BD7C7D7332"/>
          </w:placeholder>
          <w:date w:fullDate="2016-05-25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3047CB">
            <w:rPr>
              <w:rStyle w:val="SubtleEmphasis"/>
            </w:rPr>
            <w:t>5/25/2016 3:00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2E24D16485D9463391AB282261DC4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Room 401, Innovation Building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0F1ACD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Nguyễn Đức Lợi (Supervisor)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0F1ACD" w:rsidRDefault="00BC3648" w:rsidP="005410DE">
                  <w:pPr>
                    <w:spacing w:after="0"/>
                    <w:ind w:left="0"/>
                  </w:pPr>
                  <w:r>
                    <w:t xml:space="preserve"> </w:t>
                  </w:r>
                  <w:r w:rsidR="005410DE">
                    <w:t>Weekly meeting with supervisor</w:t>
                  </w:r>
                </w:p>
              </w:tc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Võ Trần Chí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C626B97D666C441A988A516BAA7A13B3"/>
                    </w:placeholder>
                    <w15:appearance w15:val="hidden"/>
                  </w:sdtPr>
                  <w:sdtEndPr/>
                  <w:sdtContent>
                    <w:p w:rsidR="000F1ACD" w:rsidRDefault="00B45E15" w:rsidP="00B45E15">
                      <w:pPr>
                        <w:spacing w:after="0"/>
                      </w:pPr>
                      <w:r>
                        <w:t>Đặng Trần Bảo Trân</w:t>
                      </w:r>
                    </w:p>
                  </w:sdtContent>
                </w:sdt>
              </w:tc>
            </w:tr>
          </w:tbl>
          <w:p w:rsidR="000F1ACD" w:rsidRDefault="000F1ACD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0F1ACD">
              <w:tc>
                <w:tcPr>
                  <w:tcW w:w="5361" w:type="dxa"/>
                </w:tcPr>
                <w:p w:rsidR="000F1ACD" w:rsidRDefault="00BC3648">
                  <w:pPr>
                    <w:spacing w:after="0"/>
                  </w:pPr>
                  <w:r>
                    <w:t>Nguyễn Đức Lợi(Supervisor)</w:t>
                  </w:r>
                </w:p>
                <w:p w:rsidR="000F1ACD" w:rsidRDefault="00F213B6" w:rsidP="00BC364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532B2FF0FAE477A85E70231B7BF21CC"/>
                      </w:placeholder>
                      <w15:appearance w15:val="hidden"/>
                    </w:sdtPr>
                    <w:sdtEndPr/>
                    <w:sdtContent>
                      <w:r w:rsidR="00BC3648">
                        <w:t>Võ Trần Chí</w:t>
                      </w:r>
                    </w:sdtContent>
                  </w:sdt>
                </w:p>
              </w:tc>
            </w:tr>
          </w:tbl>
          <w:p w:rsidR="000F1ACD" w:rsidRDefault="00BC3648">
            <w:pPr>
              <w:spacing w:after="0"/>
            </w:pPr>
            <w:r>
              <w:t>Đặng Trần Bảo Trân</w:t>
            </w:r>
          </w:p>
          <w:p w:rsidR="00BC3648" w:rsidRDefault="00BC3648">
            <w:pPr>
              <w:spacing w:after="0"/>
            </w:pPr>
            <w:r>
              <w:t>Ngô Tấn Khôi</w:t>
            </w:r>
          </w:p>
        </w:tc>
      </w:tr>
    </w:tbl>
    <w:p w:rsidR="000F1ACD" w:rsidRDefault="00AE46ED">
      <w:pPr>
        <w:pStyle w:val="Heading1"/>
      </w:pPr>
      <w:r>
        <w:t>Agenda topics</w:t>
      </w:r>
    </w:p>
    <w:p w:rsidR="000F1ACD" w:rsidRDefault="00AE46ED" w:rsidP="003A0248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0B42E748ACE04229B88635A8D3578D52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45 minute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C54E0A7B76A84C2DB9604874A0C649E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10DE">
            <w:rPr>
              <w:rStyle w:val="SubtleEmphasis"/>
            </w:rPr>
            <w:t>Report 1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367166FED555491E887A827A8C0C748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14DE5">
            <w:rPr>
              <w:rStyle w:val="SubtleEmphasis"/>
            </w:rPr>
            <w:t>Võ Trần Chí</w:t>
          </w:r>
        </w:sdtContent>
      </w:sdt>
    </w:p>
    <w:tbl>
      <w:tblPr>
        <w:tblW w:w="39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299"/>
        <w:gridCol w:w="2250"/>
      </w:tblGrid>
      <w:tr w:rsidR="00BC3648" w:rsidTr="00255206">
        <w:trPr>
          <w:tblHeader/>
        </w:trPr>
        <w:tc>
          <w:tcPr>
            <w:tcW w:w="6299" w:type="dxa"/>
          </w:tcPr>
          <w:p w:rsidR="00BC3648" w:rsidRDefault="00BC3648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BC3648" w:rsidRDefault="00BC3648">
            <w:pPr>
              <w:pStyle w:val="Heading2"/>
              <w:spacing w:after="0"/>
            </w:pPr>
            <w:r>
              <w:t>Person responsible</w:t>
            </w:r>
          </w:p>
        </w:tc>
      </w:tr>
      <w:tr w:rsidR="00BC3648" w:rsidTr="00255206">
        <w:sdt>
          <w:sdtPr>
            <w:id w:val="-2051980392"/>
            <w:placeholder>
              <w:docPart w:val="A7ED609018264E90BE6E9AACEDD50D97"/>
            </w:placeholder>
            <w15:appearance w15:val="hidden"/>
          </w:sdtPr>
          <w:sdtEndPr/>
          <w:sdtContent>
            <w:tc>
              <w:tcPr>
                <w:tcW w:w="6299" w:type="dxa"/>
              </w:tcPr>
              <w:p w:rsidR="00BC3648" w:rsidRDefault="003047CB" w:rsidP="003047CB">
                <w:pPr>
                  <w:spacing w:after="0"/>
                </w:pPr>
                <w:r>
                  <w:t>Use case diagram review</w:t>
                </w:r>
              </w:p>
            </w:tc>
          </w:sdtContent>
        </w:sdt>
        <w:sdt>
          <w:sdtPr>
            <w:id w:val="1861236787"/>
            <w:placeholder>
              <w:docPart w:val="BDDA5679291F43A99EF3ADEDCADAC274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BC3648" w:rsidRDefault="00A51BDF" w:rsidP="00A51BDF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  <w:tr w:rsidR="003047CB" w:rsidTr="00255206">
        <w:tc>
          <w:tcPr>
            <w:tcW w:w="6299" w:type="dxa"/>
          </w:tcPr>
          <w:p w:rsidR="003047CB" w:rsidRDefault="003047CB" w:rsidP="003047CB">
            <w:pPr>
              <w:spacing w:after="0"/>
            </w:pPr>
            <w:r>
              <w:t>Windows Application prototype</w:t>
            </w:r>
          </w:p>
        </w:tc>
        <w:tc>
          <w:tcPr>
            <w:tcW w:w="2250" w:type="dxa"/>
          </w:tcPr>
          <w:p w:rsidR="003047CB" w:rsidRDefault="003047CB" w:rsidP="00A51BDF">
            <w:pPr>
              <w:spacing w:after="0"/>
            </w:pPr>
            <w:r>
              <w:t>Đặng Trần Bảo Trân</w:t>
            </w:r>
          </w:p>
        </w:tc>
      </w:tr>
    </w:tbl>
    <w:p w:rsidR="005410DE" w:rsidRDefault="005410DE">
      <w:pPr>
        <w:rPr>
          <w:b/>
        </w:rPr>
      </w:pPr>
    </w:p>
    <w:p w:rsidR="00D43EA6" w:rsidRDefault="00AE46ED">
      <w:r w:rsidRPr="00A51BDF">
        <w:rPr>
          <w:b/>
        </w:rPr>
        <w:t>Discussion</w:t>
      </w:r>
      <w:r w:rsidR="00A51BDF">
        <w:t>:</w:t>
      </w:r>
      <w:r>
        <w:t xml:space="preserve"> </w:t>
      </w:r>
    </w:p>
    <w:p w:rsidR="00D43EA6" w:rsidRDefault="003047CB" w:rsidP="00D43EA6">
      <w:pPr>
        <w:pStyle w:val="ListParagraph"/>
        <w:numPr>
          <w:ilvl w:val="0"/>
          <w:numId w:val="13"/>
        </w:numPr>
      </w:pPr>
      <w:r>
        <w:t>N/A</w:t>
      </w:r>
    </w:p>
    <w:p w:rsidR="00A51BDF" w:rsidRDefault="00A51BDF">
      <w:r w:rsidRPr="00A51BDF">
        <w:rPr>
          <w:b/>
        </w:rPr>
        <w:t>Conclusion</w:t>
      </w:r>
      <w:r>
        <w:t>:</w:t>
      </w:r>
    </w:p>
    <w:p w:rsidR="00A51BDF" w:rsidRDefault="003047CB" w:rsidP="00A51BDF">
      <w:pPr>
        <w:pStyle w:val="ListParagraph"/>
        <w:numPr>
          <w:ilvl w:val="0"/>
          <w:numId w:val="11"/>
        </w:numPr>
      </w:pPr>
      <w:r>
        <w:t>Windows Application prototype approved.</w:t>
      </w:r>
    </w:p>
    <w:p w:rsidR="000F1ACD" w:rsidRDefault="00AE46ED">
      <w:r w:rsidRPr="00A51BDF">
        <w:rPr>
          <w:b/>
        </w:rPr>
        <w:t>Observers</w:t>
      </w:r>
      <w:r w:rsidR="00A51BDF">
        <w:t>:</w:t>
      </w:r>
      <w:r>
        <w:t xml:space="preserve"> </w:t>
      </w:r>
      <w:sdt>
        <w:sdtPr>
          <w:id w:val="-1956164916"/>
          <w:placeholder>
            <w:docPart w:val="C626B97D666C441A988A516BAA7A13B3"/>
          </w:placeholder>
          <w15:appearance w15:val="hidden"/>
        </w:sdtPr>
        <w:sdtEndPr/>
        <w:sdtContent>
          <w:r w:rsidR="00A51BDF">
            <w:t>Nguyễn Đức Lợi (Supervisor)</w:t>
          </w:r>
        </w:sdtContent>
      </w:sdt>
    </w:p>
    <w:p w:rsidR="000F1ACD" w:rsidRDefault="00AE46ED">
      <w:r w:rsidRPr="00A51BDF">
        <w:rPr>
          <w:b/>
        </w:rPr>
        <w:t>Special notes</w:t>
      </w:r>
      <w:r w:rsidR="00A51BDF">
        <w:t>:</w:t>
      </w:r>
      <w:r>
        <w:t xml:space="preserve"> </w:t>
      </w:r>
      <w:sdt>
        <w:sdtPr>
          <w:id w:val="1654802240"/>
          <w:placeholder>
            <w:docPart w:val="6753835A336D4C4A96570457128E0878"/>
          </w:placeholder>
          <w15:appearance w15:val="hidden"/>
        </w:sdtPr>
        <w:sdtEndPr/>
        <w:sdtContent>
          <w:r w:rsidR="00A51BDF">
            <w:t xml:space="preserve">On the next meeting, supervisor </w:t>
          </w:r>
        </w:sdtContent>
      </w:sdt>
      <w:r w:rsidR="00A51BDF">
        <w:t>Nguyễn Đức Lợi request:</w:t>
      </w:r>
    </w:p>
    <w:p w:rsidR="00A51BDF" w:rsidRDefault="003047CB" w:rsidP="00FC40DE">
      <w:pPr>
        <w:pStyle w:val="ListParagraph"/>
        <w:numPr>
          <w:ilvl w:val="0"/>
          <w:numId w:val="12"/>
        </w:numPr>
      </w:pPr>
      <w:r>
        <w:t>EMG Part Demo.</w:t>
      </w:r>
      <w:bookmarkStart w:id="0" w:name="_GoBack"/>
      <w:bookmarkEnd w:id="0"/>
    </w:p>
    <w:sectPr w:rsidR="00A51BDF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3B6" w:rsidRDefault="00F213B6">
      <w:r>
        <w:separator/>
      </w:r>
    </w:p>
    <w:p w:rsidR="00F213B6" w:rsidRDefault="00F213B6"/>
    <w:p w:rsidR="00F213B6" w:rsidRDefault="00F213B6"/>
  </w:endnote>
  <w:endnote w:type="continuationSeparator" w:id="0">
    <w:p w:rsidR="00F213B6" w:rsidRDefault="00F213B6">
      <w:r>
        <w:continuationSeparator/>
      </w:r>
    </w:p>
    <w:p w:rsidR="00F213B6" w:rsidRDefault="00F213B6"/>
    <w:p w:rsidR="00F213B6" w:rsidRDefault="00F21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ACD" w:rsidRDefault="00AE46E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36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3B6" w:rsidRDefault="00F213B6">
      <w:r>
        <w:separator/>
      </w:r>
    </w:p>
    <w:p w:rsidR="00F213B6" w:rsidRDefault="00F213B6"/>
    <w:p w:rsidR="00F213B6" w:rsidRDefault="00F213B6"/>
  </w:footnote>
  <w:footnote w:type="continuationSeparator" w:id="0">
    <w:p w:rsidR="00F213B6" w:rsidRDefault="00F213B6">
      <w:r>
        <w:continuationSeparator/>
      </w:r>
    </w:p>
    <w:p w:rsidR="00F213B6" w:rsidRDefault="00F213B6"/>
    <w:p w:rsidR="00F213B6" w:rsidRDefault="00F213B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CE3C51"/>
    <w:multiLevelType w:val="hybridMultilevel"/>
    <w:tmpl w:val="3EC0B1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6A05FE3"/>
    <w:multiLevelType w:val="hybridMultilevel"/>
    <w:tmpl w:val="C7CA302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C6F08D8"/>
    <w:multiLevelType w:val="hybridMultilevel"/>
    <w:tmpl w:val="FB5A71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C6"/>
    <w:rsid w:val="000F1ACD"/>
    <w:rsid w:val="00255206"/>
    <w:rsid w:val="003047CB"/>
    <w:rsid w:val="003A0248"/>
    <w:rsid w:val="0041018E"/>
    <w:rsid w:val="005410DE"/>
    <w:rsid w:val="007A6D5E"/>
    <w:rsid w:val="00860BC6"/>
    <w:rsid w:val="00A036F4"/>
    <w:rsid w:val="00A51BDF"/>
    <w:rsid w:val="00AE46ED"/>
    <w:rsid w:val="00B14DE5"/>
    <w:rsid w:val="00B45E15"/>
    <w:rsid w:val="00BC3648"/>
    <w:rsid w:val="00D43EA6"/>
    <w:rsid w:val="00E27D48"/>
    <w:rsid w:val="00F213B6"/>
    <w:rsid w:val="00FC40DE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D8A4D-6347-441A-AB62-B25705AC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A5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vt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1818F6ACCC4F9F8C1944FB8E2B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990A3-23D1-4476-8E5E-7A98E77D3CEC}"/>
      </w:docPartPr>
      <w:docPartBody>
        <w:p w:rsidR="000D1B9B" w:rsidRDefault="004B1EE0">
          <w:pPr>
            <w:pStyle w:val="731818F6ACCC4F9F8C1944FB8E2BCE9F"/>
          </w:pPr>
          <w:r>
            <w:t>[Meeting Title]</w:t>
          </w:r>
        </w:p>
      </w:docPartBody>
    </w:docPart>
    <w:docPart>
      <w:docPartPr>
        <w:name w:val="CA28F5EE1DE34DE8B06878BD7C7D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8848-B6DE-4B92-A9F6-729189B66746}"/>
      </w:docPartPr>
      <w:docPartBody>
        <w:p w:rsidR="000D1B9B" w:rsidRDefault="004B1EE0">
          <w:pPr>
            <w:pStyle w:val="CA28F5EE1DE34DE8B06878BD7C7D7332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2E24D16485D9463391AB282261DC4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3382-F170-4E3A-B250-693A53C0CD32}"/>
      </w:docPartPr>
      <w:docPartBody>
        <w:p w:rsidR="000D1B9B" w:rsidRDefault="004B1EE0">
          <w:pPr>
            <w:pStyle w:val="2E24D16485D9463391AB282261DC4B0D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C626B97D666C441A988A516BAA7A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A566-267C-47E2-87C4-A8ED2004C8CF}"/>
      </w:docPartPr>
      <w:docPartBody>
        <w:p w:rsidR="000D1B9B" w:rsidRDefault="004B1EE0">
          <w:pPr>
            <w:pStyle w:val="C626B97D666C441A988A516BAA7A13B3"/>
          </w:pPr>
          <w:r>
            <w:t>[Name]</w:t>
          </w:r>
        </w:p>
      </w:docPartBody>
    </w:docPart>
    <w:docPart>
      <w:docPartPr>
        <w:name w:val="5532B2FF0FAE477A85E70231B7BF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15F-7116-405A-98B3-BC0093663F2D}"/>
      </w:docPartPr>
      <w:docPartBody>
        <w:p w:rsidR="000D1B9B" w:rsidRDefault="004B1EE0">
          <w:pPr>
            <w:pStyle w:val="5532B2FF0FAE477A85E70231B7BF21CC"/>
          </w:pPr>
          <w:r>
            <w:t>[Attendees]</w:t>
          </w:r>
        </w:p>
      </w:docPartBody>
    </w:docPart>
    <w:docPart>
      <w:docPartPr>
        <w:name w:val="0B42E748ACE04229B88635A8D357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A691-0497-4D58-BB35-BDFFB915A33A}"/>
      </w:docPartPr>
      <w:docPartBody>
        <w:p w:rsidR="000D1B9B" w:rsidRDefault="004B1EE0">
          <w:pPr>
            <w:pStyle w:val="0B42E748ACE04229B88635A8D3578D5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C54E0A7B76A84C2DB9604874A0C64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74A2-16A2-48A2-924B-C82736CBC02C}"/>
      </w:docPartPr>
      <w:docPartBody>
        <w:p w:rsidR="000D1B9B" w:rsidRDefault="004B1EE0">
          <w:pPr>
            <w:pStyle w:val="C54E0A7B76A84C2DB9604874A0C649EB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367166FED555491E887A827A8C0C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99F-6902-4FDB-A244-B00EF4347427}"/>
      </w:docPartPr>
      <w:docPartBody>
        <w:p w:rsidR="000D1B9B" w:rsidRDefault="004B1EE0">
          <w:pPr>
            <w:pStyle w:val="367166FED555491E887A827A8C0C7484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6753835A336D4C4A96570457128E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AC28A-C4C6-4762-849F-8F0C18310CD0}"/>
      </w:docPartPr>
      <w:docPartBody>
        <w:p w:rsidR="000D1B9B" w:rsidRDefault="004B1EE0">
          <w:pPr>
            <w:pStyle w:val="6753835A336D4C4A96570457128E0878"/>
          </w:pPr>
          <w:r>
            <w:t>[Type additional notes here]</w:t>
          </w:r>
        </w:p>
      </w:docPartBody>
    </w:docPart>
    <w:docPart>
      <w:docPartPr>
        <w:name w:val="A7ED609018264E90BE6E9AACEDD5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6912C-9C3F-4D3B-B749-847AEBAE96A4}"/>
      </w:docPartPr>
      <w:docPartBody>
        <w:p w:rsidR="000D1B9B" w:rsidRDefault="00A07256" w:rsidP="00A07256">
          <w:pPr>
            <w:pStyle w:val="A7ED609018264E90BE6E9AACEDD50D97"/>
          </w:pPr>
          <w:r>
            <w:t>[Topic]</w:t>
          </w:r>
        </w:p>
      </w:docPartBody>
    </w:docPart>
    <w:docPart>
      <w:docPartPr>
        <w:name w:val="BDDA5679291F43A99EF3ADEDCADA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B79D6-8970-4C14-8E6B-EA7B306DE283}"/>
      </w:docPartPr>
      <w:docPartBody>
        <w:p w:rsidR="000D1B9B" w:rsidRDefault="00A07256" w:rsidP="00A07256">
          <w:pPr>
            <w:pStyle w:val="BDDA5679291F43A99EF3ADEDCADAC27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6"/>
    <w:rsid w:val="000D1B9B"/>
    <w:rsid w:val="000E2CF3"/>
    <w:rsid w:val="004B1EE0"/>
    <w:rsid w:val="008E2DBC"/>
    <w:rsid w:val="00A0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818F6ACCC4F9F8C1944FB8E2BCE9F">
    <w:name w:val="731818F6ACCC4F9F8C1944FB8E2BCE9F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CA28F5EE1DE34DE8B06878BD7C7D7332">
    <w:name w:val="CA28F5EE1DE34DE8B06878BD7C7D7332"/>
  </w:style>
  <w:style w:type="paragraph" w:customStyle="1" w:styleId="2E24D16485D9463391AB282261DC4B0D">
    <w:name w:val="2E24D16485D9463391AB282261DC4B0D"/>
  </w:style>
  <w:style w:type="paragraph" w:customStyle="1" w:styleId="C626B97D666C441A988A516BAA7A13B3">
    <w:name w:val="C626B97D666C441A988A516BAA7A13B3"/>
  </w:style>
  <w:style w:type="paragraph" w:customStyle="1" w:styleId="DD71ED1944274AEB947F5A65BDD79682">
    <w:name w:val="DD71ED1944274AEB947F5A65BDD79682"/>
  </w:style>
  <w:style w:type="paragraph" w:customStyle="1" w:styleId="5532B2FF0FAE477A85E70231B7BF21CC">
    <w:name w:val="5532B2FF0FAE477A85E70231B7BF21CC"/>
  </w:style>
  <w:style w:type="paragraph" w:customStyle="1" w:styleId="0B42E748ACE04229B88635A8D3578D52">
    <w:name w:val="0B42E748ACE04229B88635A8D3578D52"/>
  </w:style>
  <w:style w:type="paragraph" w:customStyle="1" w:styleId="C54E0A7B76A84C2DB9604874A0C649EB">
    <w:name w:val="C54E0A7B76A84C2DB9604874A0C649EB"/>
  </w:style>
  <w:style w:type="paragraph" w:customStyle="1" w:styleId="367166FED555491E887A827A8C0C7484">
    <w:name w:val="367166FED555491E887A827A8C0C7484"/>
  </w:style>
  <w:style w:type="paragraph" w:customStyle="1" w:styleId="2139F0CEF22640ECA60939077F883D7B">
    <w:name w:val="2139F0CEF22640ECA60939077F883D7B"/>
  </w:style>
  <w:style w:type="paragraph" w:customStyle="1" w:styleId="2A0E647FFCEB43EBAB9DEC9572236FB6">
    <w:name w:val="2A0E647FFCEB43EBAB9DEC9572236FB6"/>
  </w:style>
  <w:style w:type="paragraph" w:customStyle="1" w:styleId="FB804524D1764198B1A026AF376C9AEE">
    <w:name w:val="FB804524D1764198B1A026AF376C9AEE"/>
  </w:style>
  <w:style w:type="paragraph" w:customStyle="1" w:styleId="F2B8A43732174650B2BA52DC1CC1F646">
    <w:name w:val="F2B8A43732174650B2BA52DC1CC1F646"/>
  </w:style>
  <w:style w:type="paragraph" w:customStyle="1" w:styleId="74936A70DE89412EBF2E165701AE1558">
    <w:name w:val="74936A70DE89412EBF2E165701AE1558"/>
  </w:style>
  <w:style w:type="paragraph" w:customStyle="1" w:styleId="89D3DA5E900040AC9796904B45B5240C">
    <w:name w:val="89D3DA5E900040AC9796904B45B5240C"/>
  </w:style>
  <w:style w:type="paragraph" w:customStyle="1" w:styleId="6753835A336D4C4A96570457128E0878">
    <w:name w:val="6753835A336D4C4A96570457128E0878"/>
  </w:style>
  <w:style w:type="paragraph" w:customStyle="1" w:styleId="A7ED609018264E90BE6E9AACEDD50D97">
    <w:name w:val="A7ED609018264E90BE6E9AACEDD50D97"/>
    <w:rsid w:val="00A07256"/>
  </w:style>
  <w:style w:type="paragraph" w:customStyle="1" w:styleId="BDDA5679291F43A99EF3ADEDCADAC274">
    <w:name w:val="BDDA5679291F43A99EF3ADEDCADAC274"/>
    <w:rsid w:val="00A07256"/>
  </w:style>
  <w:style w:type="paragraph" w:customStyle="1" w:styleId="9475F75BE111416CA62D6714934CEC19">
    <w:name w:val="9475F75BE111416CA62D6714934CEC19"/>
    <w:rsid w:val="00A07256"/>
  </w:style>
  <w:style w:type="paragraph" w:customStyle="1" w:styleId="01009381F5F44164956D11410ACE17B0">
    <w:name w:val="01009381F5F44164956D11410ACE17B0"/>
    <w:rsid w:val="00A07256"/>
  </w:style>
  <w:style w:type="paragraph" w:customStyle="1" w:styleId="8431801DCE674B019A26667C152112A3">
    <w:name w:val="8431801DCE674B019A26667C152112A3"/>
    <w:rsid w:val="00A07256"/>
  </w:style>
  <w:style w:type="paragraph" w:customStyle="1" w:styleId="A592315BB4234E1EB7848A8CDD2D8445">
    <w:name w:val="A592315BB4234E1EB7848A8CDD2D8445"/>
    <w:rsid w:val="00A07256"/>
  </w:style>
  <w:style w:type="paragraph" w:customStyle="1" w:styleId="9B722E38CEBC44CA859316197BC0E461">
    <w:name w:val="9B722E38CEBC44CA859316197BC0E461"/>
    <w:rsid w:val="00A07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chivt</dc:creator>
  <cp:keywords/>
  <cp:lastModifiedBy>chi vo tran</cp:lastModifiedBy>
  <cp:revision>4</cp:revision>
  <dcterms:created xsi:type="dcterms:W3CDTF">2016-05-18T07:35:00Z</dcterms:created>
  <dcterms:modified xsi:type="dcterms:W3CDTF">2016-05-27T19:59:00Z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