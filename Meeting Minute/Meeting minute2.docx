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CD" w:rsidRDefault="00AE46ED">
      <w:pPr>
        <w:pStyle w:val="Title"/>
      </w:pPr>
      <w:sdt>
        <w:sdtPr>
          <w:id w:val="745540532"/>
          <w:placeholder>
            <w:docPart w:val="731818F6ACCC4F9F8C1944FB8E2BCE9F"/>
          </w:placeholder>
          <w15:appearance w15:val="hidden"/>
        </w:sdtPr>
        <w:sdtEndPr/>
        <w:sdtContent>
          <w:r w:rsidR="00BC3648">
            <w:t>Supervisor Meeting</w:t>
          </w:r>
        </w:sdtContent>
      </w:sdt>
      <w:r>
        <w:t xml:space="preserve"> </w:t>
      </w:r>
      <w:r w:rsidR="005410DE">
        <w:t>2</w:t>
      </w:r>
      <w:r>
        <w:t>|MINUTES</w:t>
      </w:r>
    </w:p>
    <w:p w:rsidR="000F1ACD" w:rsidRDefault="00AE46ED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CA28F5EE1DE34DE8B06878BD7C7D7332"/>
          </w:placeholder>
          <w:date w:fullDate="2016-05-13T15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410DE">
            <w:rPr>
              <w:rStyle w:val="SubtleEmphasis"/>
            </w:rPr>
            <w:t>5/13/2016 3:00 PM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2E24D16485D9463391AB282261DC4B0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Room 401, Innovation Building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0F1ACD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C626B97D666C441A988A516BAA7A13B3"/>
                  </w:placeholder>
                  <w15:appearance w15:val="hidden"/>
                </w:sdtPr>
                <w:sdtEndPr/>
                <w:sdtContent>
                  <w:tc>
                    <w:tcPr>
                      <w:tcW w:w="2983" w:type="dxa"/>
                      <w:tcBorders>
                        <w:right w:val="single" w:sz="8" w:space="0" w:color="F07F09" w:themeColor="accent1"/>
                      </w:tcBorders>
                    </w:tcPr>
                    <w:p w:rsidR="000F1ACD" w:rsidRDefault="00BC3648" w:rsidP="00BC3648">
                      <w:pPr>
                        <w:spacing w:after="0"/>
                      </w:pPr>
                      <w:r>
                        <w:t>Nguyễn Đức Lợi (Supervisor)</w:t>
                      </w:r>
                    </w:p>
                  </w:tc>
                </w:sdtContent>
              </w:sdt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0F1ACD" w:rsidRDefault="00BC3648" w:rsidP="005410DE">
                  <w:pPr>
                    <w:spacing w:after="0"/>
                    <w:ind w:left="0"/>
                  </w:pPr>
                  <w:r>
                    <w:t xml:space="preserve"> </w:t>
                  </w:r>
                  <w:r w:rsidR="005410DE">
                    <w:t>Weekly meeting with supervisor</w:t>
                  </w:r>
                </w:p>
              </w:tc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C626B97D666C441A988A516BAA7A13B3"/>
                  </w:placeholder>
                  <w15:appearance w15:val="hidden"/>
                </w:sdtPr>
                <w:sdtEndPr/>
                <w:sdtContent>
                  <w:tc>
                    <w:tcPr>
                      <w:tcW w:w="2983" w:type="dxa"/>
                      <w:tcBorders>
                        <w:right w:val="single" w:sz="8" w:space="0" w:color="F07F09" w:themeColor="accent1"/>
                      </w:tcBorders>
                    </w:tcPr>
                    <w:p w:rsidR="000F1ACD" w:rsidRDefault="00BC3648" w:rsidP="00BC3648">
                      <w:pPr>
                        <w:spacing w:after="0"/>
                      </w:pPr>
                      <w:r>
                        <w:t>Võ Trần Chí</w:t>
                      </w:r>
                    </w:p>
                  </w:tc>
                </w:sdtContent>
              </w:sdt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AE46ED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C626B97D666C441A988A516BAA7A13B3"/>
                    </w:placeholder>
                    <w15:appearance w15:val="hidden"/>
                  </w:sdtPr>
                  <w:sdtEndPr/>
                  <w:sdtContent>
                    <w:p w:rsidR="000F1ACD" w:rsidRDefault="00B45E15" w:rsidP="00B45E15">
                      <w:pPr>
                        <w:spacing w:after="0"/>
                      </w:pPr>
                      <w:r>
                        <w:t>Đặng Trần Bảo Trân</w:t>
                      </w:r>
                    </w:p>
                  </w:sdtContent>
                </w:sdt>
              </w:tc>
            </w:tr>
          </w:tbl>
          <w:p w:rsidR="000F1ACD" w:rsidRDefault="000F1ACD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0F1ACD">
              <w:tc>
                <w:tcPr>
                  <w:tcW w:w="5361" w:type="dxa"/>
                </w:tcPr>
                <w:p w:rsidR="000F1ACD" w:rsidRDefault="00BC3648">
                  <w:pPr>
                    <w:spacing w:after="0"/>
                  </w:pPr>
                  <w:r>
                    <w:t>Nguyễn Đức Lợi(</w:t>
                  </w:r>
                  <w:r>
                    <w:t>Supervisor</w:t>
                  </w:r>
                  <w:r>
                    <w:t>)</w:t>
                  </w:r>
                </w:p>
                <w:p w:rsidR="000F1ACD" w:rsidRDefault="00AE46ED" w:rsidP="00BC3648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5532B2FF0FAE477A85E70231B7BF21CC"/>
                      </w:placeholder>
                      <w15:appearance w15:val="hidden"/>
                    </w:sdtPr>
                    <w:sdtEndPr/>
                    <w:sdtContent>
                      <w:r w:rsidR="00BC3648">
                        <w:t>Võ Trần Chí</w:t>
                      </w:r>
                    </w:sdtContent>
                  </w:sdt>
                </w:p>
              </w:tc>
            </w:tr>
          </w:tbl>
          <w:p w:rsidR="000F1ACD" w:rsidRDefault="00BC3648">
            <w:pPr>
              <w:spacing w:after="0"/>
            </w:pPr>
            <w:r>
              <w:t>Đặng Trần Bảo Trân</w:t>
            </w:r>
          </w:p>
          <w:p w:rsidR="00BC3648" w:rsidRDefault="00BC3648">
            <w:pPr>
              <w:spacing w:after="0"/>
            </w:pPr>
            <w:r>
              <w:t>Ngô Tấn Khôi</w:t>
            </w:r>
          </w:p>
        </w:tc>
      </w:tr>
    </w:tbl>
    <w:p w:rsidR="000F1ACD" w:rsidRDefault="00AE46ED">
      <w:pPr>
        <w:pStyle w:val="Heading1"/>
      </w:pPr>
      <w:r>
        <w:t>Agenda topics</w:t>
      </w:r>
    </w:p>
    <w:p w:rsidR="000F1ACD" w:rsidRDefault="00AE46ED" w:rsidP="003A0248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0B42E748ACE04229B88635A8D3578D52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45 minute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C54E0A7B76A84C2DB9604874A0C649EB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410DE">
            <w:rPr>
              <w:rStyle w:val="SubtleEmphasis"/>
            </w:rPr>
            <w:t>Report 1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367166FED555491E887A827A8C0C7484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14DE5">
            <w:rPr>
              <w:rStyle w:val="SubtleEmphasis"/>
            </w:rPr>
            <w:t>Võ Trần Chí</w:t>
          </w:r>
        </w:sdtContent>
      </w:sdt>
    </w:p>
    <w:tbl>
      <w:tblPr>
        <w:tblW w:w="395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299"/>
        <w:gridCol w:w="2250"/>
      </w:tblGrid>
      <w:tr w:rsidR="00BC3648" w:rsidTr="00BC3648">
        <w:trPr>
          <w:tblHeader/>
        </w:trPr>
        <w:tc>
          <w:tcPr>
            <w:tcW w:w="6300" w:type="dxa"/>
          </w:tcPr>
          <w:p w:rsidR="00BC3648" w:rsidRDefault="00BC3648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BC3648" w:rsidRDefault="00BC3648">
            <w:pPr>
              <w:pStyle w:val="Heading2"/>
              <w:spacing w:after="0"/>
            </w:pPr>
            <w:r>
              <w:t>Person responsible</w:t>
            </w:r>
          </w:p>
        </w:tc>
      </w:tr>
      <w:tr w:rsidR="00BC3648" w:rsidTr="00BC3648">
        <w:sdt>
          <w:sdtPr>
            <w:id w:val="-2051980392"/>
            <w:placeholder>
              <w:docPart w:val="A7ED609018264E90BE6E9AACEDD50D97"/>
            </w:placeholder>
            <w15:appearance w15:val="hidden"/>
          </w:sdtPr>
          <w:sdtContent>
            <w:tc>
              <w:tcPr>
                <w:tcW w:w="6300" w:type="dxa"/>
              </w:tcPr>
              <w:p w:rsidR="00BC3648" w:rsidRDefault="005410DE" w:rsidP="005410DE">
                <w:pPr>
                  <w:spacing w:after="0"/>
                </w:pPr>
                <w:r>
                  <w:t>Project Introduction</w:t>
                </w:r>
              </w:p>
            </w:tc>
          </w:sdtContent>
        </w:sdt>
        <w:sdt>
          <w:sdtPr>
            <w:id w:val="1861236787"/>
            <w:placeholder>
              <w:docPart w:val="BDDA5679291F43A99EF3ADEDCADAC274"/>
            </w:placeholder>
            <w15:appearance w15:val="hidden"/>
          </w:sdtPr>
          <w:sdtContent>
            <w:tc>
              <w:tcPr>
                <w:tcW w:w="2250" w:type="dxa"/>
              </w:tcPr>
              <w:p w:rsidR="00BC3648" w:rsidRDefault="00A51BDF" w:rsidP="00A51BDF">
                <w:pPr>
                  <w:spacing w:after="0"/>
                </w:pPr>
                <w:r>
                  <w:t>Võ Trần Chí</w:t>
                </w:r>
              </w:p>
            </w:tc>
          </w:sdtContent>
        </w:sdt>
      </w:tr>
      <w:tr w:rsidR="00BC3648" w:rsidTr="00BC3648">
        <w:tc>
          <w:tcPr>
            <w:tcW w:w="6300" w:type="dxa"/>
          </w:tcPr>
          <w:p w:rsidR="00BC3648" w:rsidRDefault="00A51BDF" w:rsidP="005410DE">
            <w:pPr>
              <w:spacing w:after="0"/>
              <w:ind w:left="0"/>
            </w:pPr>
            <w:r>
              <w:t xml:space="preserve"> </w:t>
            </w:r>
            <w:r w:rsidR="005410DE">
              <w:t>Scenario problems</w:t>
            </w:r>
          </w:p>
        </w:tc>
        <w:sdt>
          <w:sdtPr>
            <w:id w:val="2122103617"/>
            <w:placeholder>
              <w:docPart w:val="BDDA5679291F43A99EF3ADEDCADAC274"/>
            </w:placeholder>
            <w15:appearance w15:val="hidden"/>
          </w:sdtPr>
          <w:sdtContent>
            <w:sdt>
              <w:sdtPr>
                <w:id w:val="-335918594"/>
                <w:placeholder>
                  <w:docPart w:val="9475F75BE111416CA62D6714934CEC19"/>
                </w:placeholder>
                <w15:appearance w15:val="hidden"/>
              </w:sdtPr>
              <w:sdtEndPr/>
              <w:sdtContent>
                <w:tc>
                  <w:tcPr>
                    <w:tcW w:w="2250" w:type="dxa"/>
                  </w:tcPr>
                  <w:p w:rsidR="00BC3648" w:rsidRDefault="00A51BDF">
                    <w:pPr>
                      <w:spacing w:after="0"/>
                    </w:pPr>
                    <w:r>
                      <w:t>Võ Trần Chí</w:t>
                    </w:r>
                  </w:p>
                </w:tc>
              </w:sdtContent>
            </w:sdt>
          </w:sdtContent>
        </w:sdt>
      </w:tr>
      <w:tr w:rsidR="00A51BDF" w:rsidTr="00BC3648">
        <w:tc>
          <w:tcPr>
            <w:tcW w:w="6300" w:type="dxa"/>
          </w:tcPr>
          <w:p w:rsidR="00A51BDF" w:rsidRDefault="00A51BDF" w:rsidP="005410DE">
            <w:pPr>
              <w:spacing w:after="0"/>
              <w:ind w:left="0"/>
            </w:pPr>
            <w:r>
              <w:t xml:space="preserve"> </w:t>
            </w:r>
            <w:r w:rsidR="005410DE">
              <w:t>Solution</w:t>
            </w:r>
          </w:p>
        </w:tc>
        <w:sdt>
          <w:sdtPr>
            <w:id w:val="1587183230"/>
            <w:placeholder>
              <w:docPart w:val="01009381F5F44164956D11410ACE17B0"/>
            </w:placeholder>
            <w15:appearance w15:val="hidden"/>
          </w:sdtPr>
          <w:sdtContent>
            <w:tc>
              <w:tcPr>
                <w:tcW w:w="2250" w:type="dxa"/>
              </w:tcPr>
              <w:p w:rsidR="00A51BDF" w:rsidRDefault="00A51BDF">
                <w:pPr>
                  <w:spacing w:after="0"/>
                </w:pPr>
                <w:r>
                  <w:t>Võ Trần Chí</w:t>
                </w:r>
              </w:p>
            </w:tc>
          </w:sdtContent>
        </w:sdt>
      </w:tr>
      <w:tr w:rsidR="005410DE" w:rsidTr="00BC3648">
        <w:tc>
          <w:tcPr>
            <w:tcW w:w="6300" w:type="dxa"/>
          </w:tcPr>
          <w:p w:rsidR="005410DE" w:rsidRDefault="00D43EA6" w:rsidP="005410DE">
            <w:pPr>
              <w:spacing w:after="0"/>
              <w:ind w:left="0"/>
            </w:pPr>
            <w:r>
              <w:t xml:space="preserve"> </w:t>
            </w:r>
            <w:r w:rsidR="005410DE">
              <w:t>Approaches</w:t>
            </w:r>
          </w:p>
        </w:tc>
        <w:sdt>
          <w:sdtPr>
            <w:id w:val="-1430345299"/>
            <w:placeholder>
              <w:docPart w:val="A592315BB4234E1EB7848A8CDD2D8445"/>
            </w:placeholder>
            <w15:appearance w15:val="hidden"/>
          </w:sdtPr>
          <w:sdtContent>
            <w:tc>
              <w:tcPr>
                <w:tcW w:w="2250" w:type="dxa"/>
              </w:tcPr>
              <w:p w:rsidR="005410DE" w:rsidRDefault="005410DE">
                <w:pPr>
                  <w:spacing w:after="0"/>
                </w:pPr>
                <w:r>
                  <w:t>Võ Trần Chí</w:t>
                </w:r>
              </w:p>
            </w:tc>
          </w:sdtContent>
        </w:sdt>
      </w:tr>
      <w:tr w:rsidR="00D43EA6" w:rsidTr="00BC3648">
        <w:tc>
          <w:tcPr>
            <w:tcW w:w="6300" w:type="dxa"/>
          </w:tcPr>
          <w:p w:rsidR="00D43EA6" w:rsidRDefault="00D43EA6" w:rsidP="005410DE">
            <w:pPr>
              <w:spacing w:after="0"/>
              <w:ind w:left="0"/>
            </w:pPr>
            <w:r>
              <w:t xml:space="preserve"> Work division and team member responsibility </w:t>
            </w:r>
          </w:p>
        </w:tc>
        <w:sdt>
          <w:sdtPr>
            <w:id w:val="-1094091510"/>
            <w:placeholder>
              <w:docPart w:val="9B722E38CEBC44CA859316197BC0E461"/>
            </w:placeholder>
            <w15:appearance w15:val="hidden"/>
          </w:sdtPr>
          <w:sdtContent>
            <w:tc>
              <w:tcPr>
                <w:tcW w:w="2250" w:type="dxa"/>
              </w:tcPr>
              <w:p w:rsidR="00D43EA6" w:rsidRDefault="00D43EA6">
                <w:pPr>
                  <w:spacing w:after="0"/>
                </w:pPr>
                <w:r>
                  <w:t>Võ Trần Chí</w:t>
                </w:r>
              </w:p>
            </w:tc>
          </w:sdtContent>
        </w:sdt>
      </w:tr>
    </w:tbl>
    <w:p w:rsidR="005410DE" w:rsidRDefault="005410DE">
      <w:pPr>
        <w:rPr>
          <w:b/>
        </w:rPr>
      </w:pPr>
    </w:p>
    <w:p w:rsidR="00D43EA6" w:rsidRDefault="00AE46ED">
      <w:r w:rsidRPr="00A51BDF">
        <w:rPr>
          <w:b/>
        </w:rPr>
        <w:t>Discussion</w:t>
      </w:r>
      <w:r w:rsidR="00A51BDF">
        <w:t>:</w:t>
      </w:r>
      <w:r>
        <w:t xml:space="preserve"> </w:t>
      </w:r>
    </w:p>
    <w:p w:rsidR="00D43EA6" w:rsidRDefault="00AE46ED" w:rsidP="00D43EA6">
      <w:pPr>
        <w:pStyle w:val="ListParagraph"/>
        <w:numPr>
          <w:ilvl w:val="0"/>
          <w:numId w:val="13"/>
        </w:numPr>
      </w:pPr>
      <w:sdt>
        <w:sdtPr>
          <w:id w:val="-1280257872"/>
          <w:placeholder>
            <w:docPart w:val="2139F0CEF22640ECA60939077F883D7B"/>
          </w:placeholder>
          <w15:appearance w15:val="hidden"/>
        </w:sdtPr>
        <w:sdtEndPr/>
        <w:sdtContent>
          <w:r w:rsidR="00D43EA6">
            <w:t>Agreement about the solution about the transfer part of the project</w:t>
          </w:r>
        </w:sdtContent>
      </w:sdt>
      <w:r w:rsidR="00D43EA6">
        <w:t>: Using wifi or Bluetooth protocol.</w:t>
      </w:r>
    </w:p>
    <w:p w:rsidR="00D43EA6" w:rsidRDefault="00D43EA6" w:rsidP="00D43EA6">
      <w:pPr>
        <w:pStyle w:val="ListParagraph"/>
        <w:numPr>
          <w:ilvl w:val="0"/>
          <w:numId w:val="13"/>
        </w:numPr>
      </w:pPr>
      <w:r>
        <w:t>Supervisor Nguyễn Đức Lợi request more problem in the real world.</w:t>
      </w:r>
    </w:p>
    <w:p w:rsidR="00D43EA6" w:rsidRDefault="00D43EA6" w:rsidP="00D43EA6">
      <w:pPr>
        <w:pStyle w:val="ListParagraph"/>
        <w:numPr>
          <w:ilvl w:val="0"/>
          <w:numId w:val="13"/>
        </w:numPr>
      </w:pPr>
      <w:r>
        <w:t>Supervisor Nguyễn Đức Lợi request picture of some component in solution part for intuitive view before enter design and choosing component phase.</w:t>
      </w:r>
    </w:p>
    <w:p w:rsidR="00D43EA6" w:rsidRDefault="00D43EA6" w:rsidP="00D43EA6">
      <w:pPr>
        <w:pStyle w:val="ListParagraph"/>
        <w:numPr>
          <w:ilvl w:val="0"/>
          <w:numId w:val="13"/>
        </w:numPr>
      </w:pPr>
      <w:r>
        <w:t>Supervisor Nguyễn Đức Lợi request more description in functional requirement.</w:t>
      </w:r>
    </w:p>
    <w:p w:rsidR="00A51BDF" w:rsidRDefault="00A51BDF">
      <w:r w:rsidRPr="00A51BDF">
        <w:rPr>
          <w:b/>
        </w:rPr>
        <w:t>Conclusion</w:t>
      </w:r>
      <w:r>
        <w:t>:</w:t>
      </w:r>
    </w:p>
    <w:p w:rsidR="00A51BDF" w:rsidRDefault="00D43EA6" w:rsidP="00A51BDF">
      <w:pPr>
        <w:pStyle w:val="ListParagraph"/>
        <w:numPr>
          <w:ilvl w:val="0"/>
          <w:numId w:val="11"/>
        </w:numPr>
      </w:pPr>
      <w:r>
        <w:t>Report 1 improvement.</w:t>
      </w:r>
    </w:p>
    <w:p w:rsidR="00A51BDF" w:rsidRDefault="00D43EA6" w:rsidP="00A51BDF">
      <w:pPr>
        <w:pStyle w:val="ListParagraph"/>
        <w:numPr>
          <w:ilvl w:val="0"/>
          <w:numId w:val="11"/>
        </w:numPr>
      </w:pPr>
      <w:r>
        <w:t>Work division and team member responsibility approved.</w:t>
      </w:r>
    </w:p>
    <w:p w:rsidR="000F1ACD" w:rsidRDefault="00AE46ED">
      <w:r w:rsidRPr="00A51BDF">
        <w:rPr>
          <w:b/>
        </w:rPr>
        <w:t>O</w:t>
      </w:r>
      <w:r w:rsidRPr="00A51BDF">
        <w:rPr>
          <w:b/>
        </w:rPr>
        <w:t>bservers</w:t>
      </w:r>
      <w:r w:rsidR="00A51BDF">
        <w:t>:</w:t>
      </w:r>
      <w:r>
        <w:t xml:space="preserve"> </w:t>
      </w:r>
      <w:sdt>
        <w:sdtPr>
          <w:id w:val="-1956164916"/>
          <w:placeholder>
            <w:docPart w:val="C626B97D666C441A988A516BAA7A13B3"/>
          </w:placeholder>
          <w15:appearance w15:val="hidden"/>
        </w:sdtPr>
        <w:sdtEndPr/>
        <w:sdtContent>
          <w:r w:rsidR="00A51BDF">
            <w:t>Nguyễn Đức Lợi (</w:t>
          </w:r>
          <w:r w:rsidR="00A51BDF">
            <w:t>Supervisor</w:t>
          </w:r>
          <w:r w:rsidR="00A51BDF">
            <w:t>)</w:t>
          </w:r>
        </w:sdtContent>
      </w:sdt>
    </w:p>
    <w:p w:rsidR="000F1ACD" w:rsidRDefault="00AE46ED">
      <w:r w:rsidRPr="00A51BDF">
        <w:rPr>
          <w:b/>
        </w:rPr>
        <w:t>Special notes</w:t>
      </w:r>
      <w:r w:rsidR="00A51BDF">
        <w:t>:</w:t>
      </w:r>
      <w:r>
        <w:t xml:space="preserve"> </w:t>
      </w:r>
      <w:sdt>
        <w:sdtPr>
          <w:id w:val="1654802240"/>
          <w:placeholder>
            <w:docPart w:val="6753835A336D4C4A96570457128E0878"/>
          </w:placeholder>
          <w15:appearance w15:val="hidden"/>
        </w:sdtPr>
        <w:sdtEndPr/>
        <w:sdtContent>
          <w:r w:rsidR="00A51BDF">
            <w:t xml:space="preserve">On the next meeting, supervisor </w:t>
          </w:r>
        </w:sdtContent>
      </w:sdt>
      <w:r w:rsidR="00A51BDF">
        <w:t>Nguyễn Đức Lợi request:</w:t>
      </w:r>
    </w:p>
    <w:p w:rsidR="00A51BDF" w:rsidRDefault="00D43EA6" w:rsidP="00FC40DE">
      <w:pPr>
        <w:pStyle w:val="ListParagraph"/>
        <w:numPr>
          <w:ilvl w:val="0"/>
          <w:numId w:val="12"/>
        </w:numPr>
      </w:pPr>
      <w:r>
        <w:t>Member powerpoint</w:t>
      </w:r>
      <w:r w:rsidR="00FC40DE">
        <w:t xml:space="preserve"> which describe their work overview.</w:t>
      </w:r>
      <w:bookmarkStart w:id="0" w:name="_GoBack"/>
      <w:bookmarkEnd w:id="0"/>
    </w:p>
    <w:sectPr w:rsidR="00A51BDF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6ED" w:rsidRDefault="00AE46ED">
      <w:r>
        <w:separator/>
      </w:r>
    </w:p>
    <w:p w:rsidR="00AE46ED" w:rsidRDefault="00AE46ED"/>
    <w:p w:rsidR="00AE46ED" w:rsidRDefault="00AE46ED"/>
  </w:endnote>
  <w:endnote w:type="continuationSeparator" w:id="0">
    <w:p w:rsidR="00AE46ED" w:rsidRDefault="00AE46ED">
      <w:r>
        <w:continuationSeparator/>
      </w:r>
    </w:p>
    <w:p w:rsidR="00AE46ED" w:rsidRDefault="00AE46ED"/>
    <w:p w:rsidR="00AE46ED" w:rsidRDefault="00AE46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ACD" w:rsidRDefault="00AE46E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C36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6ED" w:rsidRDefault="00AE46ED">
      <w:r>
        <w:separator/>
      </w:r>
    </w:p>
    <w:p w:rsidR="00AE46ED" w:rsidRDefault="00AE46ED"/>
    <w:p w:rsidR="00AE46ED" w:rsidRDefault="00AE46ED"/>
  </w:footnote>
  <w:footnote w:type="continuationSeparator" w:id="0">
    <w:p w:rsidR="00AE46ED" w:rsidRDefault="00AE46ED">
      <w:r>
        <w:continuationSeparator/>
      </w:r>
    </w:p>
    <w:p w:rsidR="00AE46ED" w:rsidRDefault="00AE46ED"/>
    <w:p w:rsidR="00AE46ED" w:rsidRDefault="00AE46E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CE3C51"/>
    <w:multiLevelType w:val="hybridMultilevel"/>
    <w:tmpl w:val="3EC0B18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66A05FE3"/>
    <w:multiLevelType w:val="hybridMultilevel"/>
    <w:tmpl w:val="C7CA302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C6F08D8"/>
    <w:multiLevelType w:val="hybridMultilevel"/>
    <w:tmpl w:val="FB5A71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C6"/>
    <w:rsid w:val="000F1ACD"/>
    <w:rsid w:val="003A0248"/>
    <w:rsid w:val="005410DE"/>
    <w:rsid w:val="007A6D5E"/>
    <w:rsid w:val="00860BC6"/>
    <w:rsid w:val="00A036F4"/>
    <w:rsid w:val="00A51BDF"/>
    <w:rsid w:val="00AE46ED"/>
    <w:rsid w:val="00B14DE5"/>
    <w:rsid w:val="00B45E15"/>
    <w:rsid w:val="00BC3648"/>
    <w:rsid w:val="00D43EA6"/>
    <w:rsid w:val="00FC40DE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D8A4D-6347-441A-AB62-B25705AC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A5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vt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1818F6ACCC4F9F8C1944FB8E2BC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990A3-23D1-4476-8E5E-7A98E77D3CEC}"/>
      </w:docPartPr>
      <w:docPartBody>
        <w:p w:rsidR="00000000" w:rsidRDefault="004B1EE0">
          <w:pPr>
            <w:pStyle w:val="731818F6ACCC4F9F8C1944FB8E2BCE9F"/>
          </w:pPr>
          <w:r>
            <w:t>[Meeting Title]</w:t>
          </w:r>
        </w:p>
      </w:docPartBody>
    </w:docPart>
    <w:docPart>
      <w:docPartPr>
        <w:name w:val="CA28F5EE1DE34DE8B06878BD7C7D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8848-B6DE-4B92-A9F6-729189B66746}"/>
      </w:docPartPr>
      <w:docPartBody>
        <w:p w:rsidR="00000000" w:rsidRDefault="004B1EE0">
          <w:pPr>
            <w:pStyle w:val="CA28F5EE1DE34DE8B06878BD7C7D7332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2E24D16485D9463391AB282261DC4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33382-F170-4E3A-B250-693A53C0CD32}"/>
      </w:docPartPr>
      <w:docPartBody>
        <w:p w:rsidR="00000000" w:rsidRDefault="004B1EE0">
          <w:pPr>
            <w:pStyle w:val="2E24D16485D9463391AB282261DC4B0D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C626B97D666C441A988A516BAA7A1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FA566-267C-47E2-87C4-A8ED2004C8CF}"/>
      </w:docPartPr>
      <w:docPartBody>
        <w:p w:rsidR="00000000" w:rsidRDefault="004B1EE0">
          <w:pPr>
            <w:pStyle w:val="C626B97D666C441A988A516BAA7A13B3"/>
          </w:pPr>
          <w:r>
            <w:t>[Name]</w:t>
          </w:r>
        </w:p>
      </w:docPartBody>
    </w:docPart>
    <w:docPart>
      <w:docPartPr>
        <w:name w:val="5532B2FF0FAE477A85E70231B7BF2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15F-7116-405A-98B3-BC0093663F2D}"/>
      </w:docPartPr>
      <w:docPartBody>
        <w:p w:rsidR="00000000" w:rsidRDefault="004B1EE0">
          <w:pPr>
            <w:pStyle w:val="5532B2FF0FAE477A85E70231B7BF21CC"/>
          </w:pPr>
          <w:r>
            <w:t>[Attendees]</w:t>
          </w:r>
        </w:p>
      </w:docPartBody>
    </w:docPart>
    <w:docPart>
      <w:docPartPr>
        <w:name w:val="0B42E748ACE04229B88635A8D3578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4A691-0497-4D58-BB35-BDFFB915A33A}"/>
      </w:docPartPr>
      <w:docPartBody>
        <w:p w:rsidR="00000000" w:rsidRDefault="004B1EE0">
          <w:pPr>
            <w:pStyle w:val="0B42E748ACE04229B88635A8D3578D5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C54E0A7B76A84C2DB9604874A0C64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F74A2-16A2-48A2-924B-C82736CBC02C}"/>
      </w:docPartPr>
      <w:docPartBody>
        <w:p w:rsidR="00000000" w:rsidRDefault="004B1EE0">
          <w:pPr>
            <w:pStyle w:val="C54E0A7B76A84C2DB9604874A0C649EB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367166FED555491E887A827A8C0C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E99F-6902-4FDB-A244-B00EF4347427}"/>
      </w:docPartPr>
      <w:docPartBody>
        <w:p w:rsidR="00000000" w:rsidRDefault="004B1EE0">
          <w:pPr>
            <w:pStyle w:val="367166FED555491E887A827A8C0C7484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2139F0CEF22640ECA60939077F883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ED6D0-471D-4874-8553-73EF602F0885}"/>
      </w:docPartPr>
      <w:docPartBody>
        <w:p w:rsidR="00000000" w:rsidRDefault="004B1EE0">
          <w:pPr>
            <w:pStyle w:val="2139F0CEF22640ECA60939077F883D7B"/>
          </w:pPr>
          <w:r>
            <w:t>[Conversation]</w:t>
          </w:r>
        </w:p>
      </w:docPartBody>
    </w:docPart>
    <w:docPart>
      <w:docPartPr>
        <w:name w:val="6753835A336D4C4A96570457128E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AC28A-C4C6-4762-849F-8F0C18310CD0}"/>
      </w:docPartPr>
      <w:docPartBody>
        <w:p w:rsidR="00000000" w:rsidRDefault="004B1EE0">
          <w:pPr>
            <w:pStyle w:val="6753835A336D4C4A96570457128E0878"/>
          </w:pPr>
          <w:r>
            <w:t>[Type additional notes here]</w:t>
          </w:r>
        </w:p>
      </w:docPartBody>
    </w:docPart>
    <w:docPart>
      <w:docPartPr>
        <w:name w:val="A7ED609018264E90BE6E9AACEDD5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6912C-9C3F-4D3B-B749-847AEBAE96A4}"/>
      </w:docPartPr>
      <w:docPartBody>
        <w:p w:rsidR="00000000" w:rsidRDefault="00A07256" w:rsidP="00A07256">
          <w:pPr>
            <w:pStyle w:val="A7ED609018264E90BE6E9AACEDD50D97"/>
          </w:pPr>
          <w:r>
            <w:t>[Topic]</w:t>
          </w:r>
        </w:p>
      </w:docPartBody>
    </w:docPart>
    <w:docPart>
      <w:docPartPr>
        <w:name w:val="BDDA5679291F43A99EF3ADEDCADAC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B79D6-8970-4C14-8E6B-EA7B306DE283}"/>
      </w:docPartPr>
      <w:docPartBody>
        <w:p w:rsidR="00000000" w:rsidRDefault="00A07256" w:rsidP="00A07256">
          <w:pPr>
            <w:pStyle w:val="BDDA5679291F43A99EF3ADEDCADAC274"/>
          </w:pPr>
          <w:r>
            <w:t>[Presenter]</w:t>
          </w:r>
        </w:p>
      </w:docPartBody>
    </w:docPart>
    <w:docPart>
      <w:docPartPr>
        <w:name w:val="9475F75BE111416CA62D6714934CE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B6A6-404F-4B0E-807D-23340A6E87DE}"/>
      </w:docPartPr>
      <w:docPartBody>
        <w:p w:rsidR="00000000" w:rsidRDefault="00A07256" w:rsidP="00A07256">
          <w:pPr>
            <w:pStyle w:val="9475F75BE111416CA62D6714934CEC19"/>
          </w:pPr>
          <w:r>
            <w:t>[Presenter]</w:t>
          </w:r>
        </w:p>
      </w:docPartBody>
    </w:docPart>
    <w:docPart>
      <w:docPartPr>
        <w:name w:val="01009381F5F44164956D11410ACE1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DD466-EB34-4F9C-87A9-1F320CD930C7}"/>
      </w:docPartPr>
      <w:docPartBody>
        <w:p w:rsidR="00000000" w:rsidRDefault="00A07256" w:rsidP="00A07256">
          <w:pPr>
            <w:pStyle w:val="01009381F5F44164956D11410ACE17B0"/>
          </w:pPr>
          <w:r>
            <w:t>[Presenter]</w:t>
          </w:r>
        </w:p>
      </w:docPartBody>
    </w:docPart>
    <w:docPart>
      <w:docPartPr>
        <w:name w:val="A592315BB4234E1EB7848A8CDD2D8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5AA2A-8DB1-45B3-803B-DB836B85ED02}"/>
      </w:docPartPr>
      <w:docPartBody>
        <w:p w:rsidR="00000000" w:rsidRDefault="00A07256" w:rsidP="00A07256">
          <w:pPr>
            <w:pStyle w:val="A592315BB4234E1EB7848A8CDD2D8445"/>
          </w:pPr>
          <w:r>
            <w:t>[Presenter]</w:t>
          </w:r>
        </w:p>
      </w:docPartBody>
    </w:docPart>
    <w:docPart>
      <w:docPartPr>
        <w:name w:val="9B722E38CEBC44CA859316197BC0E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D104A-55CD-457E-B099-B3B1F4286EA7}"/>
      </w:docPartPr>
      <w:docPartBody>
        <w:p w:rsidR="00000000" w:rsidRDefault="00A07256" w:rsidP="00A07256">
          <w:pPr>
            <w:pStyle w:val="9B722E38CEBC44CA859316197BC0E461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56"/>
    <w:rsid w:val="004B1EE0"/>
    <w:rsid w:val="00A0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818F6ACCC4F9F8C1944FB8E2BCE9F">
    <w:name w:val="731818F6ACCC4F9F8C1944FB8E2BCE9F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CA28F5EE1DE34DE8B06878BD7C7D7332">
    <w:name w:val="CA28F5EE1DE34DE8B06878BD7C7D7332"/>
  </w:style>
  <w:style w:type="paragraph" w:customStyle="1" w:styleId="2E24D16485D9463391AB282261DC4B0D">
    <w:name w:val="2E24D16485D9463391AB282261DC4B0D"/>
  </w:style>
  <w:style w:type="paragraph" w:customStyle="1" w:styleId="C626B97D666C441A988A516BAA7A13B3">
    <w:name w:val="C626B97D666C441A988A516BAA7A13B3"/>
  </w:style>
  <w:style w:type="paragraph" w:customStyle="1" w:styleId="DD71ED1944274AEB947F5A65BDD79682">
    <w:name w:val="DD71ED1944274AEB947F5A65BDD79682"/>
  </w:style>
  <w:style w:type="paragraph" w:customStyle="1" w:styleId="5532B2FF0FAE477A85E70231B7BF21CC">
    <w:name w:val="5532B2FF0FAE477A85E70231B7BF21CC"/>
  </w:style>
  <w:style w:type="paragraph" w:customStyle="1" w:styleId="0B42E748ACE04229B88635A8D3578D52">
    <w:name w:val="0B42E748ACE04229B88635A8D3578D52"/>
  </w:style>
  <w:style w:type="paragraph" w:customStyle="1" w:styleId="C54E0A7B76A84C2DB9604874A0C649EB">
    <w:name w:val="C54E0A7B76A84C2DB9604874A0C649EB"/>
  </w:style>
  <w:style w:type="paragraph" w:customStyle="1" w:styleId="367166FED555491E887A827A8C0C7484">
    <w:name w:val="367166FED555491E887A827A8C0C7484"/>
  </w:style>
  <w:style w:type="paragraph" w:customStyle="1" w:styleId="2139F0CEF22640ECA60939077F883D7B">
    <w:name w:val="2139F0CEF22640ECA60939077F883D7B"/>
  </w:style>
  <w:style w:type="paragraph" w:customStyle="1" w:styleId="2A0E647FFCEB43EBAB9DEC9572236FB6">
    <w:name w:val="2A0E647FFCEB43EBAB9DEC9572236FB6"/>
  </w:style>
  <w:style w:type="paragraph" w:customStyle="1" w:styleId="FB804524D1764198B1A026AF376C9AEE">
    <w:name w:val="FB804524D1764198B1A026AF376C9AEE"/>
  </w:style>
  <w:style w:type="paragraph" w:customStyle="1" w:styleId="F2B8A43732174650B2BA52DC1CC1F646">
    <w:name w:val="F2B8A43732174650B2BA52DC1CC1F646"/>
  </w:style>
  <w:style w:type="paragraph" w:customStyle="1" w:styleId="74936A70DE89412EBF2E165701AE1558">
    <w:name w:val="74936A70DE89412EBF2E165701AE1558"/>
  </w:style>
  <w:style w:type="paragraph" w:customStyle="1" w:styleId="89D3DA5E900040AC9796904B45B5240C">
    <w:name w:val="89D3DA5E900040AC9796904B45B5240C"/>
  </w:style>
  <w:style w:type="paragraph" w:customStyle="1" w:styleId="6753835A336D4C4A96570457128E0878">
    <w:name w:val="6753835A336D4C4A96570457128E0878"/>
  </w:style>
  <w:style w:type="paragraph" w:customStyle="1" w:styleId="A7ED609018264E90BE6E9AACEDD50D97">
    <w:name w:val="A7ED609018264E90BE6E9AACEDD50D97"/>
    <w:rsid w:val="00A07256"/>
  </w:style>
  <w:style w:type="paragraph" w:customStyle="1" w:styleId="BDDA5679291F43A99EF3ADEDCADAC274">
    <w:name w:val="BDDA5679291F43A99EF3ADEDCADAC274"/>
    <w:rsid w:val="00A07256"/>
  </w:style>
  <w:style w:type="paragraph" w:customStyle="1" w:styleId="9475F75BE111416CA62D6714934CEC19">
    <w:name w:val="9475F75BE111416CA62D6714934CEC19"/>
    <w:rsid w:val="00A07256"/>
  </w:style>
  <w:style w:type="paragraph" w:customStyle="1" w:styleId="01009381F5F44164956D11410ACE17B0">
    <w:name w:val="01009381F5F44164956D11410ACE17B0"/>
    <w:rsid w:val="00A07256"/>
  </w:style>
  <w:style w:type="paragraph" w:customStyle="1" w:styleId="8431801DCE674B019A26667C152112A3">
    <w:name w:val="8431801DCE674B019A26667C152112A3"/>
    <w:rsid w:val="00A07256"/>
  </w:style>
  <w:style w:type="paragraph" w:customStyle="1" w:styleId="A592315BB4234E1EB7848A8CDD2D8445">
    <w:name w:val="A592315BB4234E1EB7848A8CDD2D8445"/>
    <w:rsid w:val="00A07256"/>
  </w:style>
  <w:style w:type="paragraph" w:customStyle="1" w:styleId="9B722E38CEBC44CA859316197BC0E461">
    <w:name w:val="9B722E38CEBC44CA859316197BC0E461"/>
    <w:rsid w:val="00A07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chivt</dc:creator>
  <cp:keywords/>
  <cp:lastModifiedBy>chi vo tran</cp:lastModifiedBy>
  <cp:revision>6</cp:revision>
  <dcterms:created xsi:type="dcterms:W3CDTF">2016-05-16T08:54:00Z</dcterms:created>
  <dcterms:modified xsi:type="dcterms:W3CDTF">2016-05-16T09:18:00Z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